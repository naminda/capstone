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D8EFD8"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3A4F7669" wp14:editId="157E7077">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145A07D2" w14:textId="77777777" w:rsidTr="00185F4A">
        <w:trPr>
          <w:trHeight w:val="1083"/>
        </w:trPr>
        <w:tc>
          <w:tcPr>
            <w:tcW w:w="10790" w:type="dxa"/>
            <w:gridSpan w:val="9"/>
          </w:tcPr>
          <w:p w14:paraId="7E761D96" w14:textId="77777777" w:rsidR="00DF198B" w:rsidRDefault="00DF198B"/>
        </w:tc>
      </w:tr>
      <w:tr w:rsidR="00DF198B" w14:paraId="67B4D6B7" w14:textId="77777777" w:rsidTr="00185F4A">
        <w:trPr>
          <w:trHeight w:val="1068"/>
        </w:trPr>
        <w:tc>
          <w:tcPr>
            <w:tcW w:w="1198" w:type="dxa"/>
            <w:gridSpan w:val="2"/>
            <w:tcBorders>
              <w:right w:val="single" w:sz="18" w:space="0" w:color="476166" w:themeColor="accent1"/>
            </w:tcBorders>
          </w:tcPr>
          <w:p w14:paraId="5CEAAE5F"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32305D5C" w14:textId="416B581B" w:rsidR="00DF198B" w:rsidRPr="00DF198B" w:rsidRDefault="00E76F9D" w:rsidP="00874FE7">
            <w:pPr>
              <w:pStyle w:val="Heading1"/>
            </w:pPr>
            <w:r>
              <w:t>CAPSTONE PROJECT</w:t>
            </w:r>
          </w:p>
        </w:tc>
        <w:tc>
          <w:tcPr>
            <w:tcW w:w="1199" w:type="dxa"/>
            <w:gridSpan w:val="2"/>
            <w:tcBorders>
              <w:left w:val="single" w:sz="18" w:space="0" w:color="476166" w:themeColor="accent1"/>
            </w:tcBorders>
          </w:tcPr>
          <w:p w14:paraId="047A6D04" w14:textId="77777777" w:rsidR="00DF198B" w:rsidRDefault="00DF198B"/>
        </w:tc>
      </w:tr>
      <w:tr w:rsidR="00DF198B" w14:paraId="56BC0018" w14:textId="77777777" w:rsidTr="00185F4A">
        <w:trPr>
          <w:trHeight w:val="1837"/>
        </w:trPr>
        <w:tc>
          <w:tcPr>
            <w:tcW w:w="1170" w:type="dxa"/>
          </w:tcPr>
          <w:p w14:paraId="1F9E2763" w14:textId="77777777" w:rsidR="00DF198B" w:rsidRDefault="00DF198B"/>
        </w:tc>
        <w:tc>
          <w:tcPr>
            <w:tcW w:w="8460" w:type="dxa"/>
            <w:gridSpan w:val="7"/>
          </w:tcPr>
          <w:p w14:paraId="1159D2F1" w14:textId="77777777" w:rsidR="00DF198B" w:rsidRDefault="00DF198B"/>
        </w:tc>
        <w:tc>
          <w:tcPr>
            <w:tcW w:w="1160" w:type="dxa"/>
          </w:tcPr>
          <w:p w14:paraId="3DFE1016" w14:textId="77777777" w:rsidR="00DF198B" w:rsidRDefault="00DF198B"/>
        </w:tc>
      </w:tr>
      <w:tr w:rsidR="00DF198B" w14:paraId="38E3F625" w14:textId="77777777" w:rsidTr="00185F4A">
        <w:trPr>
          <w:trHeight w:val="929"/>
        </w:trPr>
        <w:tc>
          <w:tcPr>
            <w:tcW w:w="2397" w:type="dxa"/>
            <w:gridSpan w:val="4"/>
          </w:tcPr>
          <w:p w14:paraId="055C8C56" w14:textId="77777777" w:rsidR="00DF198B" w:rsidRDefault="00DF198B"/>
        </w:tc>
        <w:tc>
          <w:tcPr>
            <w:tcW w:w="5995" w:type="dxa"/>
            <w:shd w:val="clear" w:color="auto" w:fill="FFFFFF" w:themeFill="background1"/>
          </w:tcPr>
          <w:p w14:paraId="4A807D22" w14:textId="77777777" w:rsidR="00DF198B" w:rsidRPr="00DF198B" w:rsidRDefault="00DF198B" w:rsidP="00DF198B">
            <w:pPr>
              <w:jc w:val="center"/>
              <w:rPr>
                <w:rFonts w:ascii="Georgia" w:hAnsi="Georgia"/>
                <w:sz w:val="48"/>
                <w:szCs w:val="48"/>
              </w:rPr>
            </w:pPr>
          </w:p>
        </w:tc>
        <w:tc>
          <w:tcPr>
            <w:tcW w:w="2398" w:type="dxa"/>
            <w:gridSpan w:val="4"/>
          </w:tcPr>
          <w:p w14:paraId="3E4D5C8A" w14:textId="77777777" w:rsidR="00DF198B" w:rsidRDefault="00DF198B"/>
        </w:tc>
      </w:tr>
      <w:tr w:rsidR="00DF198B" w14:paraId="5D7011AF" w14:textId="77777777" w:rsidTr="00185F4A">
        <w:trPr>
          <w:trHeight w:val="1460"/>
        </w:trPr>
        <w:tc>
          <w:tcPr>
            <w:tcW w:w="2397" w:type="dxa"/>
            <w:gridSpan w:val="4"/>
          </w:tcPr>
          <w:p w14:paraId="1C66C562" w14:textId="77777777" w:rsidR="00DF198B" w:rsidRDefault="00DF198B"/>
        </w:tc>
        <w:tc>
          <w:tcPr>
            <w:tcW w:w="5995" w:type="dxa"/>
            <w:shd w:val="clear" w:color="auto" w:fill="FFFFFF" w:themeFill="background1"/>
          </w:tcPr>
          <w:p w14:paraId="004A578F" w14:textId="11148F52" w:rsidR="00607811" w:rsidRPr="00607811" w:rsidRDefault="00607811" w:rsidP="00607811">
            <w:pPr>
              <w:pStyle w:val="Heading3"/>
              <w:rPr>
                <w:sz w:val="44"/>
                <w:szCs w:val="44"/>
              </w:rPr>
            </w:pPr>
            <w:r w:rsidRPr="00607811">
              <w:rPr>
                <w:sz w:val="44"/>
                <w:szCs w:val="44"/>
              </w:rPr>
              <w:t xml:space="preserve">MACHINE LEARNING FOUNDATIONS </w:t>
            </w:r>
          </w:p>
          <w:p w14:paraId="5331C3EC" w14:textId="77777777" w:rsidR="00607811" w:rsidRDefault="00607811" w:rsidP="00607811"/>
          <w:p w14:paraId="2DAEEF35" w14:textId="6DBD1ED4" w:rsidR="00607811" w:rsidRPr="00607811" w:rsidRDefault="00607811" w:rsidP="00607811">
            <w:r>
              <w:t xml:space="preserve">                             By Dr. Sumudu Tennakoon </w:t>
            </w:r>
          </w:p>
        </w:tc>
        <w:tc>
          <w:tcPr>
            <w:tcW w:w="2398" w:type="dxa"/>
            <w:gridSpan w:val="4"/>
          </w:tcPr>
          <w:p w14:paraId="2B1B9D58" w14:textId="77777777" w:rsidR="00DF198B" w:rsidRDefault="00DF198B"/>
        </w:tc>
      </w:tr>
      <w:tr w:rsidR="00DF198B" w14:paraId="4046709F" w14:textId="77777777" w:rsidTr="00185F4A">
        <w:trPr>
          <w:trHeight w:val="7176"/>
        </w:trPr>
        <w:tc>
          <w:tcPr>
            <w:tcW w:w="2397" w:type="dxa"/>
            <w:gridSpan w:val="4"/>
            <w:vAlign w:val="bottom"/>
          </w:tcPr>
          <w:p w14:paraId="2F6342D0"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0E06F00B" w14:textId="17590FAE" w:rsidR="00DF198B" w:rsidRPr="00DF198B" w:rsidRDefault="00E76F9D" w:rsidP="00874FE7">
            <w:pPr>
              <w:pStyle w:val="Heading3"/>
            </w:pPr>
            <w:r>
              <w:t>30/07/2022</w:t>
            </w:r>
          </w:p>
          <w:p w14:paraId="3B339E9A" w14:textId="77777777" w:rsidR="00874FE7" w:rsidRPr="00DF198B" w:rsidRDefault="00B31136" w:rsidP="00874FE7">
            <w:pPr>
              <w:pStyle w:val="Heading3"/>
            </w:pPr>
            <w:sdt>
              <w:sdtPr>
                <w:id w:val="-1516760087"/>
                <w:placeholder>
                  <w:docPart w:val="92ED2B9996FA4E48B039262EF3BCECA8"/>
                </w:placeholder>
                <w:temporary/>
                <w:showingPlcHdr/>
                <w15:appearance w15:val="hidden"/>
              </w:sdtPr>
              <w:sdtEndPr/>
              <w:sdtContent>
                <w:r w:rsidR="00874FE7" w:rsidRPr="00DF198B">
                  <w:t>—</w:t>
                </w:r>
              </w:sdtContent>
            </w:sdt>
          </w:p>
          <w:p w14:paraId="1754EDCC" w14:textId="476FED42" w:rsidR="00607811" w:rsidRPr="00607811" w:rsidRDefault="00607811" w:rsidP="00607811">
            <w:pPr>
              <w:pStyle w:val="Heading2"/>
              <w:rPr>
                <w:b w:val="0"/>
                <w:bCs/>
                <w:sz w:val="32"/>
                <w:szCs w:val="32"/>
              </w:rPr>
            </w:pPr>
            <w:r>
              <w:rPr>
                <w:b w:val="0"/>
                <w:bCs/>
                <w:sz w:val="32"/>
                <w:szCs w:val="32"/>
              </w:rPr>
              <w:t>STUDENT</w:t>
            </w:r>
            <w:r w:rsidRPr="00607811">
              <w:rPr>
                <w:b w:val="0"/>
                <w:bCs/>
                <w:sz w:val="32"/>
                <w:szCs w:val="32"/>
              </w:rPr>
              <w:t>: NAMINDA</w:t>
            </w:r>
            <w:r w:rsidRPr="00607811">
              <w:rPr>
                <w:b w:val="0"/>
                <w:bCs/>
                <w:sz w:val="32"/>
                <w:szCs w:val="32"/>
              </w:rPr>
              <w:t xml:space="preserve"> JAYAWARDANA</w:t>
            </w:r>
          </w:p>
          <w:p w14:paraId="3033693A" w14:textId="77777777" w:rsidR="00607811" w:rsidRPr="00607811" w:rsidRDefault="00607811" w:rsidP="00607811">
            <w:pPr>
              <w:rPr>
                <w:sz w:val="32"/>
                <w:szCs w:val="32"/>
              </w:rPr>
            </w:pPr>
          </w:p>
          <w:p w14:paraId="49C7F6D4" w14:textId="5318FC3A" w:rsidR="00607811" w:rsidRPr="00607811" w:rsidRDefault="00607811" w:rsidP="00607811">
            <w:pPr>
              <w:rPr>
                <w:sz w:val="32"/>
                <w:szCs w:val="32"/>
              </w:rPr>
            </w:pPr>
            <w:r w:rsidRPr="00607811">
              <w:rPr>
                <w:sz w:val="32"/>
                <w:szCs w:val="32"/>
              </w:rPr>
              <w:t xml:space="preserve">               </w:t>
            </w:r>
            <w:r w:rsidRPr="00607811">
              <w:rPr>
                <w:sz w:val="32"/>
                <w:szCs w:val="32"/>
              </w:rPr>
              <w:t>Registration</w:t>
            </w:r>
            <w:r w:rsidRPr="00607811">
              <w:rPr>
                <w:sz w:val="32"/>
                <w:szCs w:val="32"/>
              </w:rPr>
              <w:t xml:space="preserve"> </w:t>
            </w:r>
            <w:r w:rsidRPr="00607811">
              <w:rPr>
                <w:sz w:val="32"/>
                <w:szCs w:val="32"/>
              </w:rPr>
              <w:t>number:</w:t>
            </w:r>
            <w:r>
              <w:rPr>
                <w:sz w:val="32"/>
                <w:szCs w:val="32"/>
              </w:rPr>
              <w:t xml:space="preserve">  </w:t>
            </w:r>
            <w:r w:rsidRPr="00607811">
              <w:rPr>
                <w:sz w:val="32"/>
                <w:szCs w:val="32"/>
              </w:rPr>
              <w:t>DSA_0299</w:t>
            </w:r>
          </w:p>
          <w:p w14:paraId="45A1770B" w14:textId="784CF2E5" w:rsidR="00DF198B" w:rsidRPr="00DF198B" w:rsidRDefault="00E76F9D" w:rsidP="00874FE7">
            <w:pPr>
              <w:pStyle w:val="Heading3"/>
            </w:pPr>
            <w:r>
              <w:t xml:space="preserve"> </w:t>
            </w:r>
          </w:p>
          <w:p w14:paraId="5E60CC24" w14:textId="4E75209F" w:rsidR="00DF198B" w:rsidRDefault="00E76F9D" w:rsidP="00874FE7">
            <w:pPr>
              <w:pStyle w:val="Heading3"/>
            </w:pPr>
            <w:r>
              <w:t xml:space="preserve"> </w:t>
            </w:r>
          </w:p>
          <w:p w14:paraId="4284778A" w14:textId="77777777" w:rsidR="00DF198B" w:rsidRPr="00DF198B" w:rsidRDefault="00DF198B" w:rsidP="00DF198B"/>
        </w:tc>
        <w:tc>
          <w:tcPr>
            <w:tcW w:w="2398" w:type="dxa"/>
            <w:gridSpan w:val="4"/>
            <w:vAlign w:val="bottom"/>
          </w:tcPr>
          <w:p w14:paraId="6EEAC9A3" w14:textId="77777777" w:rsidR="00DF198B" w:rsidRDefault="00DF198B" w:rsidP="00DF198B">
            <w:pPr>
              <w:jc w:val="center"/>
            </w:pPr>
          </w:p>
        </w:tc>
      </w:tr>
      <w:tr w:rsidR="00DF198B" w14:paraId="60F8E479" w14:textId="77777777" w:rsidTr="00185F4A">
        <w:tc>
          <w:tcPr>
            <w:tcW w:w="2340" w:type="dxa"/>
            <w:gridSpan w:val="3"/>
          </w:tcPr>
          <w:p w14:paraId="695B47B8" w14:textId="77777777" w:rsidR="00DF198B" w:rsidRDefault="00DF198B"/>
        </w:tc>
        <w:tc>
          <w:tcPr>
            <w:tcW w:w="6120" w:type="dxa"/>
            <w:gridSpan w:val="3"/>
          </w:tcPr>
          <w:p w14:paraId="6DDB5461" w14:textId="77777777" w:rsidR="00DF198B" w:rsidRDefault="00DF198B"/>
        </w:tc>
        <w:tc>
          <w:tcPr>
            <w:tcW w:w="2330" w:type="dxa"/>
            <w:gridSpan w:val="3"/>
          </w:tcPr>
          <w:p w14:paraId="1240F4B8" w14:textId="77777777" w:rsidR="00DF198B" w:rsidRDefault="00DF198B"/>
        </w:tc>
      </w:tr>
    </w:tbl>
    <w:p w14:paraId="4761E78C" w14:textId="77777777" w:rsidR="00DF198B" w:rsidRDefault="00DF198B"/>
    <w:p w14:paraId="11FCCDCA" w14:textId="3DFC2B2A" w:rsidR="00DF198B" w:rsidRDefault="002D2200" w:rsidP="002D2200">
      <w:pPr>
        <w:pStyle w:val="GraphicAnchor"/>
      </w:pPr>
      <w:r w:rsidRPr="004909D9">
        <w:rPr>
          <w:noProof/>
          <w:lang w:eastAsia="en-AU"/>
        </w:rPr>
        <w:drawing>
          <wp:anchor distT="0" distB="0" distL="114300" distR="114300" simplePos="0" relativeHeight="251660288" behindDoc="1" locked="0" layoutInCell="1" allowOverlap="1" wp14:anchorId="59F3A5FE" wp14:editId="0E10BACF">
            <wp:simplePos x="0" y="0"/>
            <wp:positionH relativeFrom="margin">
              <wp:align>center</wp:align>
            </wp:positionH>
            <wp:positionV relativeFrom="margin">
              <wp:align>top</wp:align>
            </wp:positionV>
            <wp:extent cx="6858000" cy="91440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alphaModFix amt="20000"/>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p w14:paraId="09DA16FB" w14:textId="77777777" w:rsidR="002D2200" w:rsidRDefault="002D2200"/>
    <w:p w14:paraId="0EB04EE3" w14:textId="77777777"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353C9590" wp14:editId="70428F73">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p w14:paraId="4F8B1BF3" w14:textId="77777777" w:rsidR="0048120C" w:rsidRDefault="0048120C"/>
    <w:p w14:paraId="62643B9A" w14:textId="197DE885" w:rsidR="0048120C" w:rsidRDefault="0048120C"/>
    <w:p w14:paraId="3FA7A9A2" w14:textId="77777777" w:rsidR="00AB7736" w:rsidRDefault="00AB7736" w:rsidP="00AB7736">
      <w:pPr>
        <w:pStyle w:val="ListParagraph"/>
      </w:pPr>
    </w:p>
    <w:p w14:paraId="1E23804C" w14:textId="77777777" w:rsidR="00AB7736" w:rsidRPr="00D446C2" w:rsidRDefault="00AB7736" w:rsidP="00AB7736">
      <w:pPr>
        <w:pStyle w:val="ListParagraph"/>
        <w:rPr>
          <w:sz w:val="28"/>
          <w:szCs w:val="28"/>
        </w:rPr>
      </w:pPr>
    </w:p>
    <w:p w14:paraId="52FDB249" w14:textId="77777777" w:rsidR="00AB7736" w:rsidRPr="00D446C2" w:rsidRDefault="00AB7736" w:rsidP="00AB7736">
      <w:pPr>
        <w:pStyle w:val="ListParagraph"/>
        <w:rPr>
          <w:sz w:val="28"/>
          <w:szCs w:val="28"/>
        </w:rPr>
      </w:pPr>
    </w:p>
    <w:p w14:paraId="69AD69B7" w14:textId="77777777" w:rsidR="00AB7736" w:rsidRPr="00D446C2" w:rsidRDefault="00AB7736" w:rsidP="00AB7736">
      <w:pPr>
        <w:pStyle w:val="ListParagraph"/>
        <w:rPr>
          <w:sz w:val="28"/>
          <w:szCs w:val="28"/>
        </w:rPr>
      </w:pPr>
    </w:p>
    <w:p w14:paraId="3CBD9175" w14:textId="77777777" w:rsidR="00AB7736" w:rsidRPr="00D446C2" w:rsidRDefault="00AB7736" w:rsidP="00AB7736">
      <w:pPr>
        <w:pStyle w:val="ListParagraph"/>
        <w:rPr>
          <w:sz w:val="28"/>
          <w:szCs w:val="28"/>
        </w:rPr>
      </w:pPr>
    </w:p>
    <w:p w14:paraId="4F8218A2" w14:textId="77777777" w:rsidR="00AB7736" w:rsidRPr="00D446C2" w:rsidRDefault="00AB7736" w:rsidP="00AB7736">
      <w:pPr>
        <w:pStyle w:val="ListParagraph"/>
        <w:rPr>
          <w:sz w:val="28"/>
          <w:szCs w:val="28"/>
        </w:rPr>
      </w:pPr>
    </w:p>
    <w:p w14:paraId="4CF7E49B" w14:textId="77777777" w:rsidR="00AB7736" w:rsidRPr="00D446C2" w:rsidRDefault="00AB7736" w:rsidP="00AB7736">
      <w:pPr>
        <w:pStyle w:val="ListParagraph"/>
        <w:numPr>
          <w:ilvl w:val="0"/>
          <w:numId w:val="2"/>
        </w:numPr>
        <w:rPr>
          <w:b/>
          <w:bCs/>
          <w:sz w:val="28"/>
          <w:szCs w:val="28"/>
        </w:rPr>
      </w:pPr>
      <w:r w:rsidRPr="00D446C2">
        <w:rPr>
          <w:b/>
          <w:bCs/>
          <w:sz w:val="28"/>
          <w:szCs w:val="28"/>
        </w:rPr>
        <w:t>Problem Statement</w:t>
      </w:r>
    </w:p>
    <w:p w14:paraId="5D09DB69" w14:textId="77777777" w:rsidR="00AB7736" w:rsidRPr="00D446C2" w:rsidRDefault="00AB7736" w:rsidP="00AB7736">
      <w:pPr>
        <w:pStyle w:val="Text"/>
        <w:numPr>
          <w:ilvl w:val="1"/>
          <w:numId w:val="2"/>
        </w:numPr>
      </w:pPr>
      <w:r w:rsidRPr="00D446C2">
        <w:t>Used car industry in most of the counties is very popular. Selection for purchasing depends on the buyer’s choice and there are common criteria for selection by most of the people. But there are some country specific criteria as well on final selection.</w:t>
      </w:r>
    </w:p>
    <w:p w14:paraId="5E332176" w14:textId="77777777" w:rsidR="00AB7736" w:rsidRPr="00D446C2" w:rsidRDefault="00AB7736" w:rsidP="00AB7736">
      <w:pPr>
        <w:pStyle w:val="Text"/>
        <w:numPr>
          <w:ilvl w:val="1"/>
          <w:numId w:val="2"/>
        </w:numPr>
      </w:pPr>
      <w:r w:rsidRPr="00D446C2">
        <w:t xml:space="preserve">Under this exercise it is planning to automate the buyer’s decision to identify the likelihood of buying based on identified criteria as input </w:t>
      </w:r>
      <w:r>
        <w:t>/feature variables</w:t>
      </w:r>
      <w:r w:rsidRPr="00D446C2">
        <w:t xml:space="preserve">. Under this project it is planned to use machine learning algorithm to automate the decision </w:t>
      </w:r>
    </w:p>
    <w:p w14:paraId="6A978F4B" w14:textId="77777777" w:rsidR="00AB7736" w:rsidRPr="00D446C2" w:rsidRDefault="00AB7736" w:rsidP="00AB7736">
      <w:pPr>
        <w:pStyle w:val="ListParagraph"/>
        <w:ind w:left="792"/>
        <w:rPr>
          <w:sz w:val="28"/>
          <w:szCs w:val="28"/>
        </w:rPr>
      </w:pPr>
    </w:p>
    <w:p w14:paraId="536131DF" w14:textId="77777777" w:rsidR="00AB7736" w:rsidRPr="00D446C2" w:rsidRDefault="00AB7736" w:rsidP="00AB7736">
      <w:pPr>
        <w:rPr>
          <w:sz w:val="28"/>
          <w:szCs w:val="28"/>
        </w:rPr>
      </w:pPr>
    </w:p>
    <w:p w14:paraId="52C31AFE" w14:textId="77777777" w:rsidR="00AB7736" w:rsidRPr="00D446C2" w:rsidRDefault="00AB7736" w:rsidP="00AB7736">
      <w:pPr>
        <w:rPr>
          <w:sz w:val="28"/>
          <w:szCs w:val="28"/>
        </w:rPr>
      </w:pPr>
    </w:p>
    <w:p w14:paraId="21EF5A17" w14:textId="77777777" w:rsidR="00AB7736" w:rsidRPr="00D446C2" w:rsidRDefault="00AB7736" w:rsidP="00AB7736">
      <w:pPr>
        <w:rPr>
          <w:sz w:val="28"/>
          <w:szCs w:val="28"/>
        </w:rPr>
      </w:pPr>
    </w:p>
    <w:p w14:paraId="765FF9B2" w14:textId="77777777" w:rsidR="00AB7736" w:rsidRPr="00D446C2" w:rsidRDefault="00AB7736" w:rsidP="00AB7736">
      <w:pPr>
        <w:rPr>
          <w:sz w:val="28"/>
          <w:szCs w:val="28"/>
        </w:rPr>
      </w:pPr>
    </w:p>
    <w:p w14:paraId="5AFB1D98" w14:textId="77777777" w:rsidR="00AB7736" w:rsidRPr="00D446C2" w:rsidRDefault="00AB7736" w:rsidP="00AB7736">
      <w:pPr>
        <w:rPr>
          <w:sz w:val="28"/>
          <w:szCs w:val="28"/>
        </w:rPr>
      </w:pPr>
    </w:p>
    <w:p w14:paraId="6EAB3AD7" w14:textId="77777777" w:rsidR="00AB7736" w:rsidRPr="00D446C2" w:rsidRDefault="00AB7736" w:rsidP="00AB7736">
      <w:pPr>
        <w:rPr>
          <w:sz w:val="28"/>
          <w:szCs w:val="28"/>
        </w:rPr>
      </w:pPr>
    </w:p>
    <w:p w14:paraId="39FD3627" w14:textId="77777777" w:rsidR="00AB7736" w:rsidRPr="00D446C2" w:rsidRDefault="00AB7736" w:rsidP="00AB7736">
      <w:pPr>
        <w:rPr>
          <w:sz w:val="28"/>
          <w:szCs w:val="28"/>
        </w:rPr>
      </w:pPr>
    </w:p>
    <w:p w14:paraId="42134D4F" w14:textId="77777777" w:rsidR="00AB7736" w:rsidRPr="00D446C2" w:rsidRDefault="00AB7736" w:rsidP="00AB7736">
      <w:pPr>
        <w:rPr>
          <w:sz w:val="28"/>
          <w:szCs w:val="28"/>
        </w:rPr>
      </w:pPr>
    </w:p>
    <w:p w14:paraId="7989B30D" w14:textId="77777777" w:rsidR="00AB7736" w:rsidRPr="00D446C2" w:rsidRDefault="00AB7736" w:rsidP="00AB7736">
      <w:pPr>
        <w:rPr>
          <w:sz w:val="28"/>
          <w:szCs w:val="28"/>
        </w:rPr>
      </w:pPr>
    </w:p>
    <w:p w14:paraId="32A6F462" w14:textId="77777777" w:rsidR="00AB7736" w:rsidRPr="00D446C2" w:rsidRDefault="00AB7736" w:rsidP="00AB7736">
      <w:pPr>
        <w:rPr>
          <w:sz w:val="28"/>
          <w:szCs w:val="28"/>
        </w:rPr>
      </w:pPr>
    </w:p>
    <w:p w14:paraId="49FA146A" w14:textId="77777777" w:rsidR="00AB7736" w:rsidRPr="00D446C2" w:rsidRDefault="00AB7736" w:rsidP="00AB7736">
      <w:pPr>
        <w:rPr>
          <w:sz w:val="28"/>
          <w:szCs w:val="28"/>
        </w:rPr>
      </w:pPr>
    </w:p>
    <w:p w14:paraId="19EE04EC" w14:textId="77777777" w:rsidR="00AB7736" w:rsidRPr="00D446C2" w:rsidRDefault="00AB7736" w:rsidP="00AB7736">
      <w:pPr>
        <w:rPr>
          <w:sz w:val="28"/>
          <w:szCs w:val="28"/>
        </w:rPr>
      </w:pPr>
    </w:p>
    <w:p w14:paraId="5B3F801D" w14:textId="77777777" w:rsidR="00AB7736" w:rsidRPr="00D446C2" w:rsidRDefault="00AB7736" w:rsidP="00AB7736">
      <w:pPr>
        <w:rPr>
          <w:sz w:val="28"/>
          <w:szCs w:val="28"/>
        </w:rPr>
      </w:pPr>
    </w:p>
    <w:p w14:paraId="2E22C316" w14:textId="77777777" w:rsidR="00AB7736" w:rsidRPr="00D446C2" w:rsidRDefault="00AB7736" w:rsidP="00AB7736">
      <w:pPr>
        <w:rPr>
          <w:sz w:val="28"/>
          <w:szCs w:val="28"/>
        </w:rPr>
      </w:pPr>
    </w:p>
    <w:p w14:paraId="06A2E1B6" w14:textId="77777777" w:rsidR="00AB7736" w:rsidRPr="00D446C2" w:rsidRDefault="00AB7736" w:rsidP="00AB7736">
      <w:pPr>
        <w:rPr>
          <w:sz w:val="28"/>
          <w:szCs w:val="28"/>
        </w:rPr>
      </w:pPr>
    </w:p>
    <w:p w14:paraId="31B9B7DE" w14:textId="77777777" w:rsidR="00AB7736" w:rsidRPr="00D446C2" w:rsidRDefault="00AB7736" w:rsidP="00AB7736">
      <w:pPr>
        <w:rPr>
          <w:sz w:val="28"/>
          <w:szCs w:val="28"/>
        </w:rPr>
      </w:pPr>
    </w:p>
    <w:p w14:paraId="3CCF94B1" w14:textId="77777777" w:rsidR="00AB7736" w:rsidRPr="00D446C2" w:rsidRDefault="00AB7736" w:rsidP="00AB7736">
      <w:pPr>
        <w:rPr>
          <w:sz w:val="28"/>
          <w:szCs w:val="28"/>
        </w:rPr>
      </w:pPr>
    </w:p>
    <w:p w14:paraId="02882A5D" w14:textId="77777777" w:rsidR="00AB7736" w:rsidRPr="00D446C2" w:rsidRDefault="00AB7736" w:rsidP="00AB7736">
      <w:pPr>
        <w:rPr>
          <w:sz w:val="28"/>
          <w:szCs w:val="28"/>
        </w:rPr>
      </w:pPr>
    </w:p>
    <w:p w14:paraId="3CCDE004" w14:textId="77777777" w:rsidR="00AB7736" w:rsidRPr="00D446C2" w:rsidRDefault="00AB7736" w:rsidP="00AB7736">
      <w:pPr>
        <w:rPr>
          <w:sz w:val="28"/>
          <w:szCs w:val="28"/>
        </w:rPr>
      </w:pPr>
    </w:p>
    <w:p w14:paraId="4117D611" w14:textId="77777777" w:rsidR="00AB7736" w:rsidRPr="00D446C2" w:rsidRDefault="00AB7736" w:rsidP="00AB7736">
      <w:pPr>
        <w:rPr>
          <w:sz w:val="28"/>
          <w:szCs w:val="28"/>
        </w:rPr>
      </w:pPr>
    </w:p>
    <w:p w14:paraId="4A7C2823" w14:textId="77777777" w:rsidR="00AB7736" w:rsidRPr="00D446C2" w:rsidRDefault="00AB7736" w:rsidP="00AB7736">
      <w:pPr>
        <w:rPr>
          <w:sz w:val="28"/>
          <w:szCs w:val="28"/>
        </w:rPr>
      </w:pPr>
    </w:p>
    <w:p w14:paraId="181C9804" w14:textId="77777777" w:rsidR="00AB7736" w:rsidRPr="00D446C2" w:rsidRDefault="00AB7736" w:rsidP="00AB7736">
      <w:pPr>
        <w:rPr>
          <w:sz w:val="28"/>
          <w:szCs w:val="28"/>
        </w:rPr>
      </w:pPr>
    </w:p>
    <w:p w14:paraId="1C008801" w14:textId="77777777" w:rsidR="00AB7736" w:rsidRPr="00D446C2" w:rsidRDefault="00AB7736" w:rsidP="00AB7736">
      <w:pPr>
        <w:rPr>
          <w:sz w:val="28"/>
          <w:szCs w:val="28"/>
        </w:rPr>
      </w:pPr>
    </w:p>
    <w:p w14:paraId="5B6E4AD4" w14:textId="77777777" w:rsidR="00AB7736" w:rsidRPr="00D446C2" w:rsidRDefault="00AB7736" w:rsidP="00AB7736">
      <w:pPr>
        <w:rPr>
          <w:sz w:val="28"/>
          <w:szCs w:val="28"/>
        </w:rPr>
      </w:pPr>
    </w:p>
    <w:p w14:paraId="31399742" w14:textId="77777777" w:rsidR="00AB7736" w:rsidRPr="00D446C2" w:rsidRDefault="00AB7736" w:rsidP="00AB7736">
      <w:pPr>
        <w:rPr>
          <w:sz w:val="28"/>
          <w:szCs w:val="28"/>
        </w:rPr>
      </w:pPr>
    </w:p>
    <w:p w14:paraId="096C9C91" w14:textId="77777777" w:rsidR="00AB7736" w:rsidRPr="00D446C2" w:rsidRDefault="00AB7736" w:rsidP="00AB7736">
      <w:pPr>
        <w:rPr>
          <w:sz w:val="28"/>
          <w:szCs w:val="28"/>
        </w:rPr>
      </w:pPr>
    </w:p>
    <w:p w14:paraId="26BF1522" w14:textId="77777777" w:rsidR="00AB7736" w:rsidRPr="00D446C2" w:rsidRDefault="00AB7736" w:rsidP="00AB7736">
      <w:pPr>
        <w:rPr>
          <w:sz w:val="28"/>
          <w:szCs w:val="28"/>
        </w:rPr>
      </w:pPr>
    </w:p>
    <w:p w14:paraId="0B9A8482" w14:textId="77777777" w:rsidR="00AB7736" w:rsidRPr="00D446C2" w:rsidRDefault="00AB7736" w:rsidP="00AB7736">
      <w:pPr>
        <w:rPr>
          <w:sz w:val="28"/>
          <w:szCs w:val="28"/>
        </w:rPr>
      </w:pPr>
    </w:p>
    <w:p w14:paraId="41DA29D2" w14:textId="77777777" w:rsidR="00AB7736" w:rsidRPr="00D446C2" w:rsidRDefault="00AB7736" w:rsidP="00AB7736">
      <w:pPr>
        <w:rPr>
          <w:sz w:val="28"/>
          <w:szCs w:val="28"/>
        </w:rPr>
      </w:pPr>
    </w:p>
    <w:p w14:paraId="698338C6" w14:textId="77777777" w:rsidR="00AB7736" w:rsidRPr="00D446C2" w:rsidRDefault="00AB7736" w:rsidP="00AB7736">
      <w:pPr>
        <w:rPr>
          <w:sz w:val="28"/>
          <w:szCs w:val="28"/>
        </w:rPr>
      </w:pPr>
    </w:p>
    <w:p w14:paraId="6A25FBD0" w14:textId="77777777" w:rsidR="00AB7736" w:rsidRPr="00D446C2" w:rsidRDefault="00AB7736" w:rsidP="00AB7736">
      <w:pPr>
        <w:rPr>
          <w:sz w:val="28"/>
          <w:szCs w:val="28"/>
        </w:rPr>
      </w:pPr>
    </w:p>
    <w:p w14:paraId="4E3A4C61" w14:textId="77777777" w:rsidR="00AB7736" w:rsidRPr="00D446C2" w:rsidRDefault="00AB7736" w:rsidP="00AB7736">
      <w:pPr>
        <w:pStyle w:val="ListParagraph"/>
        <w:numPr>
          <w:ilvl w:val="0"/>
          <w:numId w:val="2"/>
        </w:numPr>
        <w:rPr>
          <w:b/>
          <w:bCs/>
          <w:sz w:val="28"/>
          <w:szCs w:val="28"/>
        </w:rPr>
      </w:pPr>
      <w:r w:rsidRPr="00D446C2">
        <w:rPr>
          <w:b/>
          <w:bCs/>
          <w:sz w:val="28"/>
          <w:szCs w:val="28"/>
        </w:rPr>
        <w:t xml:space="preserve">Data </w:t>
      </w:r>
    </w:p>
    <w:p w14:paraId="2D90FBB5" w14:textId="77777777" w:rsidR="00AB7736" w:rsidRPr="00834171" w:rsidRDefault="00AB7736" w:rsidP="00AB7736">
      <w:pPr>
        <w:pStyle w:val="ListParagraph"/>
        <w:numPr>
          <w:ilvl w:val="1"/>
          <w:numId w:val="2"/>
        </w:numPr>
        <w:rPr>
          <w:b/>
          <w:bCs/>
          <w:sz w:val="28"/>
          <w:szCs w:val="28"/>
        </w:rPr>
      </w:pPr>
      <w:r w:rsidRPr="00D446C2">
        <w:rPr>
          <w:sz w:val="28"/>
          <w:szCs w:val="28"/>
        </w:rPr>
        <w:t xml:space="preserve"> </w:t>
      </w:r>
      <w:r w:rsidRPr="00834171">
        <w:rPr>
          <w:b/>
          <w:bCs/>
          <w:sz w:val="28"/>
          <w:szCs w:val="28"/>
        </w:rPr>
        <w:t>Data source</w:t>
      </w:r>
    </w:p>
    <w:p w14:paraId="2E1519C2" w14:textId="77777777" w:rsidR="00AB7736" w:rsidRPr="00D446C2" w:rsidRDefault="00AB7736" w:rsidP="00AB7736">
      <w:pPr>
        <w:pStyle w:val="ListParagraph"/>
        <w:ind w:left="792"/>
        <w:rPr>
          <w:sz w:val="28"/>
          <w:szCs w:val="28"/>
        </w:rPr>
      </w:pPr>
      <w:r w:rsidRPr="00D446C2">
        <w:rPr>
          <w:sz w:val="28"/>
          <w:szCs w:val="28"/>
        </w:rPr>
        <w:t xml:space="preserve">Sample data for this exercise was collected from UCI data repository which was believed have common input variables for the analysis. </w:t>
      </w:r>
    </w:p>
    <w:p w14:paraId="7A89FA7E" w14:textId="77777777" w:rsidR="00AB7736" w:rsidRPr="00D446C2" w:rsidRDefault="00AB7736" w:rsidP="00AB7736">
      <w:pPr>
        <w:pStyle w:val="ListParagraph"/>
        <w:shd w:val="clear" w:color="auto" w:fill="FFFFFE"/>
        <w:spacing w:line="285" w:lineRule="atLeast"/>
        <w:ind w:left="360"/>
        <w:rPr>
          <w:rFonts w:eastAsia="Times New Roman" w:cs="Courier New"/>
          <w:color w:val="000000"/>
          <w:sz w:val="28"/>
          <w:szCs w:val="28"/>
        </w:rPr>
      </w:pPr>
      <w:r w:rsidRPr="00D446C2">
        <w:rPr>
          <w:rFonts w:eastAsia="Times New Roman" w:cs="Courier New"/>
          <w:color w:val="A31515"/>
          <w:sz w:val="28"/>
          <w:szCs w:val="28"/>
        </w:rPr>
        <w:t>'https://archive.ics.uci.edu/ml/machine-learning-databases/car/car.data'</w:t>
      </w:r>
    </w:p>
    <w:p w14:paraId="1A5BBDDE" w14:textId="77777777" w:rsidR="00AB7736" w:rsidRPr="00D446C2" w:rsidRDefault="00AB7736" w:rsidP="00AB7736">
      <w:pPr>
        <w:pStyle w:val="ListParagraph"/>
        <w:ind w:left="360"/>
        <w:rPr>
          <w:sz w:val="28"/>
          <w:szCs w:val="28"/>
        </w:rPr>
      </w:pPr>
      <w:r w:rsidRPr="00D446C2">
        <w:rPr>
          <w:sz w:val="28"/>
          <w:szCs w:val="28"/>
        </w:rPr>
        <w:t xml:space="preserve"> </w:t>
      </w:r>
    </w:p>
    <w:p w14:paraId="4C8FBE7F" w14:textId="77777777" w:rsidR="00AB7736" w:rsidRPr="00D446C2" w:rsidRDefault="00AB7736" w:rsidP="00AB7736">
      <w:pPr>
        <w:rPr>
          <w:sz w:val="28"/>
          <w:szCs w:val="28"/>
        </w:rPr>
      </w:pPr>
    </w:p>
    <w:p w14:paraId="418BE79A" w14:textId="2215ECEC" w:rsidR="00AB7736" w:rsidRPr="00E159E9" w:rsidRDefault="00E159E9" w:rsidP="00AB7736">
      <w:pPr>
        <w:pStyle w:val="ListParagraph"/>
        <w:numPr>
          <w:ilvl w:val="1"/>
          <w:numId w:val="2"/>
        </w:numPr>
        <w:rPr>
          <w:b/>
          <w:bCs/>
          <w:color w:val="000000" w:themeColor="text1"/>
          <w:sz w:val="28"/>
          <w:szCs w:val="28"/>
        </w:rPr>
      </w:pPr>
      <w:r w:rsidRPr="00E159E9">
        <w:rPr>
          <w:rStyle w:val="m7eme"/>
          <w:b/>
          <w:bCs/>
          <w:color w:val="000000" w:themeColor="text1"/>
          <w:sz w:val="28"/>
          <w:szCs w:val="28"/>
          <w:shd w:val="clear" w:color="auto" w:fill="FFFFFF"/>
        </w:rPr>
        <w:t xml:space="preserve">Exploratory </w:t>
      </w:r>
      <w:r w:rsidR="00AB7736" w:rsidRPr="00E159E9">
        <w:rPr>
          <w:b/>
          <w:bCs/>
          <w:color w:val="000000" w:themeColor="text1"/>
          <w:sz w:val="28"/>
          <w:szCs w:val="28"/>
        </w:rPr>
        <w:t>Data analysis</w:t>
      </w:r>
    </w:p>
    <w:p w14:paraId="2F40D424" w14:textId="77777777" w:rsidR="00AB7736" w:rsidRPr="00D446C2" w:rsidRDefault="00AB7736" w:rsidP="00AB7736">
      <w:pPr>
        <w:pStyle w:val="ListParagraph"/>
        <w:ind w:left="792"/>
        <w:rPr>
          <w:sz w:val="28"/>
          <w:szCs w:val="28"/>
        </w:rPr>
      </w:pPr>
      <w:r w:rsidRPr="00D446C2">
        <w:rPr>
          <w:sz w:val="28"/>
          <w:szCs w:val="28"/>
        </w:rPr>
        <w:t xml:space="preserve">Data set was not available with proper columns names, and it was renamed with meaningful </w:t>
      </w:r>
      <w:r>
        <w:rPr>
          <w:sz w:val="28"/>
          <w:szCs w:val="28"/>
        </w:rPr>
        <w:t xml:space="preserve">column </w:t>
      </w:r>
      <w:r w:rsidRPr="00D446C2">
        <w:rPr>
          <w:sz w:val="28"/>
          <w:szCs w:val="28"/>
        </w:rPr>
        <w:t>names.</w:t>
      </w:r>
    </w:p>
    <w:p w14:paraId="651730B5" w14:textId="77777777" w:rsidR="00AB7736" w:rsidRPr="00D446C2" w:rsidRDefault="00AB7736" w:rsidP="00AB7736">
      <w:pPr>
        <w:shd w:val="clear" w:color="auto" w:fill="FFFFFE"/>
        <w:spacing w:line="285" w:lineRule="atLeast"/>
        <w:ind w:left="792"/>
        <w:rPr>
          <w:rFonts w:cs="Courier New"/>
          <w:color w:val="A31515"/>
          <w:sz w:val="28"/>
          <w:szCs w:val="28"/>
        </w:rPr>
      </w:pPr>
      <w:r w:rsidRPr="00D446C2">
        <w:rPr>
          <w:sz w:val="28"/>
          <w:szCs w:val="28"/>
        </w:rPr>
        <w:t xml:space="preserve">1727 records were found </w:t>
      </w:r>
      <w:r>
        <w:rPr>
          <w:sz w:val="28"/>
          <w:szCs w:val="28"/>
        </w:rPr>
        <w:t xml:space="preserve">in the data set </w:t>
      </w:r>
      <w:r w:rsidRPr="00D446C2">
        <w:rPr>
          <w:sz w:val="28"/>
          <w:szCs w:val="28"/>
        </w:rPr>
        <w:t xml:space="preserve">and each record were with six </w:t>
      </w:r>
      <w:r w:rsidRPr="00834171">
        <w:rPr>
          <w:color w:val="000000" w:themeColor="text1"/>
          <w:sz w:val="28"/>
          <w:szCs w:val="28"/>
        </w:rPr>
        <w:t>variables namely price</w:t>
      </w:r>
      <w:r w:rsidRPr="00834171">
        <w:rPr>
          <w:rFonts w:cs="Courier New"/>
          <w:color w:val="000000" w:themeColor="text1"/>
          <w:sz w:val="28"/>
          <w:szCs w:val="28"/>
        </w:rPr>
        <w:t>, maint, doors, persons, boot size, safety, and likelihood.</w:t>
      </w:r>
    </w:p>
    <w:p w14:paraId="45B48278" w14:textId="77777777" w:rsidR="00AB7736" w:rsidRDefault="00AB7736" w:rsidP="00AB7736">
      <w:pPr>
        <w:shd w:val="clear" w:color="auto" w:fill="FFFFFE"/>
        <w:spacing w:line="285" w:lineRule="atLeast"/>
        <w:ind w:left="792"/>
        <w:rPr>
          <w:rFonts w:cs="Courier New"/>
          <w:color w:val="000000" w:themeColor="text1"/>
          <w:sz w:val="28"/>
          <w:szCs w:val="28"/>
        </w:rPr>
      </w:pPr>
      <w:r w:rsidRPr="00834171">
        <w:rPr>
          <w:rFonts w:cs="Courier New"/>
          <w:color w:val="000000" w:themeColor="text1"/>
          <w:sz w:val="28"/>
          <w:szCs w:val="28"/>
        </w:rPr>
        <w:t xml:space="preserve">Each variable was with 2 ,3 or 4 unique values </w:t>
      </w:r>
      <w:r>
        <w:rPr>
          <w:rFonts w:cs="Courier New"/>
          <w:color w:val="000000" w:themeColor="text1"/>
          <w:sz w:val="28"/>
          <w:szCs w:val="28"/>
        </w:rPr>
        <w:t xml:space="preserve">and </w:t>
      </w:r>
      <w:r w:rsidRPr="00834171">
        <w:rPr>
          <w:rFonts w:cs="Courier New"/>
          <w:color w:val="000000" w:themeColor="text1"/>
          <w:sz w:val="28"/>
          <w:szCs w:val="28"/>
        </w:rPr>
        <w:t xml:space="preserve">data set was very clean, and </w:t>
      </w:r>
      <w:r>
        <w:rPr>
          <w:rFonts w:cs="Courier New"/>
          <w:color w:val="000000" w:themeColor="text1"/>
          <w:sz w:val="28"/>
          <w:szCs w:val="28"/>
        </w:rPr>
        <w:t>no</w:t>
      </w:r>
      <w:r w:rsidRPr="00834171">
        <w:rPr>
          <w:rFonts w:cs="Courier New"/>
          <w:color w:val="000000" w:themeColor="text1"/>
          <w:sz w:val="28"/>
          <w:szCs w:val="28"/>
        </w:rPr>
        <w:t xml:space="preserve"> blanks were found.  No Null values were </w:t>
      </w:r>
      <w:proofErr w:type="gramStart"/>
      <w:r w:rsidRPr="00834171">
        <w:rPr>
          <w:rFonts w:cs="Courier New"/>
          <w:color w:val="000000" w:themeColor="text1"/>
          <w:sz w:val="28"/>
          <w:szCs w:val="28"/>
        </w:rPr>
        <w:t>found</w:t>
      </w:r>
      <w:proofErr w:type="gramEnd"/>
      <w:r w:rsidRPr="00834171">
        <w:rPr>
          <w:rFonts w:cs="Courier New"/>
          <w:color w:val="000000" w:themeColor="text1"/>
          <w:sz w:val="28"/>
          <w:szCs w:val="28"/>
        </w:rPr>
        <w:t xml:space="preserve"> and no duplicates were found in the data set.</w:t>
      </w:r>
    </w:p>
    <w:p w14:paraId="38FE12F5" w14:textId="77777777" w:rsidR="00AB7736" w:rsidRPr="00834171" w:rsidRDefault="00AB7736" w:rsidP="00AB7736">
      <w:pPr>
        <w:shd w:val="clear" w:color="auto" w:fill="FFFFFE"/>
        <w:spacing w:line="285" w:lineRule="atLeast"/>
        <w:ind w:left="792"/>
        <w:rPr>
          <w:rFonts w:cs="Courier New"/>
          <w:color w:val="000000" w:themeColor="text1"/>
          <w:sz w:val="28"/>
          <w:szCs w:val="28"/>
        </w:rPr>
      </w:pPr>
      <w:r>
        <w:rPr>
          <w:rFonts w:cs="Courier New"/>
          <w:color w:val="000000" w:themeColor="text1"/>
          <w:sz w:val="28"/>
          <w:szCs w:val="28"/>
        </w:rPr>
        <w:t>Following pie chart shows distribution of likelihood of buying.</w:t>
      </w:r>
    </w:p>
    <w:p w14:paraId="062A00EC" w14:textId="77777777" w:rsidR="00AB7736" w:rsidRPr="00D446C2" w:rsidRDefault="00AB7736" w:rsidP="00AB7736">
      <w:pPr>
        <w:pStyle w:val="ListParagraph"/>
        <w:ind w:left="792"/>
        <w:rPr>
          <w:sz w:val="28"/>
          <w:szCs w:val="28"/>
        </w:rPr>
      </w:pPr>
    </w:p>
    <w:p w14:paraId="14720EE4" w14:textId="77777777" w:rsidR="00AB7736" w:rsidRPr="00D446C2" w:rsidRDefault="00AB7736" w:rsidP="00AB7736">
      <w:pPr>
        <w:pStyle w:val="ListParagraph"/>
        <w:ind w:left="792"/>
        <w:rPr>
          <w:sz w:val="28"/>
          <w:szCs w:val="28"/>
        </w:rPr>
      </w:pPr>
    </w:p>
    <w:p w14:paraId="76B1FA4C" w14:textId="77777777" w:rsidR="00AB7736" w:rsidRPr="00D446C2" w:rsidRDefault="00AB7736" w:rsidP="00AB7736">
      <w:pPr>
        <w:pStyle w:val="ListParagraph"/>
        <w:ind w:left="792"/>
        <w:rPr>
          <w:sz w:val="28"/>
          <w:szCs w:val="28"/>
        </w:rPr>
      </w:pPr>
      <w:r w:rsidRPr="00D446C2">
        <w:rPr>
          <w:noProof/>
          <w:sz w:val="28"/>
          <w:szCs w:val="28"/>
        </w:rPr>
        <w:drawing>
          <wp:inline distT="0" distB="0" distL="0" distR="0" wp14:anchorId="63F46230" wp14:editId="3167C858">
            <wp:extent cx="3324860" cy="2933065"/>
            <wp:effectExtent l="0" t="0" r="0" b="0"/>
            <wp:docPr id="10" name="Picture 10"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pie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24860" cy="2933065"/>
                    </a:xfrm>
                    <a:prstGeom prst="rect">
                      <a:avLst/>
                    </a:prstGeom>
                    <a:noFill/>
                    <a:ln>
                      <a:noFill/>
                    </a:ln>
                  </pic:spPr>
                </pic:pic>
              </a:graphicData>
            </a:graphic>
          </wp:inline>
        </w:drawing>
      </w:r>
    </w:p>
    <w:p w14:paraId="24DC1BAA" w14:textId="77777777" w:rsidR="00AB7736" w:rsidRDefault="00AB7736" w:rsidP="00AB7736">
      <w:pPr>
        <w:pStyle w:val="ListParagraph"/>
        <w:ind w:left="792"/>
        <w:rPr>
          <w:sz w:val="28"/>
          <w:szCs w:val="28"/>
        </w:rPr>
      </w:pPr>
    </w:p>
    <w:p w14:paraId="2B1E0B85" w14:textId="77777777" w:rsidR="00AB7736" w:rsidRDefault="00AB7736" w:rsidP="00AB7736">
      <w:pPr>
        <w:pStyle w:val="ListParagraph"/>
        <w:ind w:left="792"/>
        <w:rPr>
          <w:sz w:val="28"/>
          <w:szCs w:val="28"/>
        </w:rPr>
      </w:pPr>
    </w:p>
    <w:p w14:paraId="3AACC116" w14:textId="77777777" w:rsidR="00AB7736" w:rsidRPr="00D446C2" w:rsidRDefault="00AB7736" w:rsidP="00AB7736">
      <w:pPr>
        <w:pStyle w:val="ListParagraph"/>
        <w:ind w:left="792"/>
        <w:rPr>
          <w:sz w:val="28"/>
          <w:szCs w:val="28"/>
        </w:rPr>
      </w:pPr>
    </w:p>
    <w:p w14:paraId="107845AF" w14:textId="77777777" w:rsidR="00AB7736" w:rsidRPr="00F1747E" w:rsidRDefault="00AB7736" w:rsidP="00AB7736">
      <w:pPr>
        <w:pStyle w:val="ListParagraph"/>
        <w:numPr>
          <w:ilvl w:val="1"/>
          <w:numId w:val="2"/>
        </w:numPr>
        <w:rPr>
          <w:b/>
          <w:bCs/>
          <w:sz w:val="28"/>
          <w:szCs w:val="28"/>
        </w:rPr>
      </w:pPr>
      <w:r w:rsidRPr="00F1747E">
        <w:rPr>
          <w:b/>
          <w:bCs/>
          <w:sz w:val="28"/>
          <w:szCs w:val="28"/>
        </w:rPr>
        <w:t>Data types</w:t>
      </w:r>
    </w:p>
    <w:p w14:paraId="7115F222" w14:textId="513B71B9" w:rsidR="00AB7736" w:rsidRDefault="00AB7736" w:rsidP="00AB7736">
      <w:pPr>
        <w:pStyle w:val="ListParagraph"/>
        <w:ind w:left="792"/>
        <w:rPr>
          <w:sz w:val="28"/>
          <w:szCs w:val="28"/>
        </w:rPr>
      </w:pPr>
      <w:r w:rsidRPr="00D446C2">
        <w:rPr>
          <w:sz w:val="28"/>
          <w:szCs w:val="28"/>
        </w:rPr>
        <w:t xml:space="preserve">All are categorical variables as identified by each </w:t>
      </w:r>
      <w:r w:rsidR="006A0C4D" w:rsidRPr="00D446C2">
        <w:rPr>
          <w:sz w:val="28"/>
          <w:szCs w:val="28"/>
        </w:rPr>
        <w:t>category</w:t>
      </w:r>
      <w:r w:rsidRPr="00D446C2">
        <w:rPr>
          <w:sz w:val="28"/>
          <w:szCs w:val="28"/>
        </w:rPr>
        <w:t xml:space="preserve"> of six variable. Each six variable was with </w:t>
      </w:r>
      <w:r>
        <w:rPr>
          <w:sz w:val="28"/>
          <w:szCs w:val="28"/>
        </w:rPr>
        <w:t xml:space="preserve">2,3 or </w:t>
      </w:r>
      <w:r w:rsidRPr="00D446C2">
        <w:rPr>
          <w:sz w:val="28"/>
          <w:szCs w:val="28"/>
        </w:rPr>
        <w:t>4 unique values</w:t>
      </w:r>
      <w:r>
        <w:rPr>
          <w:sz w:val="28"/>
          <w:szCs w:val="28"/>
        </w:rPr>
        <w:t>.</w:t>
      </w:r>
    </w:p>
    <w:p w14:paraId="63B9B9A0" w14:textId="67132942" w:rsidR="004C75F4" w:rsidRDefault="004C75F4" w:rsidP="00AB7736">
      <w:pPr>
        <w:pStyle w:val="ListParagraph"/>
        <w:ind w:left="792"/>
        <w:rPr>
          <w:sz w:val="28"/>
          <w:szCs w:val="28"/>
        </w:rPr>
      </w:pPr>
    </w:p>
    <w:p w14:paraId="6522A5A9" w14:textId="77777777" w:rsidR="004C75F4" w:rsidRPr="00D446C2" w:rsidRDefault="004C75F4" w:rsidP="00AB7736">
      <w:pPr>
        <w:pStyle w:val="ListParagraph"/>
        <w:ind w:left="792"/>
        <w:rPr>
          <w:sz w:val="28"/>
          <w:szCs w:val="28"/>
        </w:rPr>
      </w:pPr>
    </w:p>
    <w:p w14:paraId="71F6FEF4" w14:textId="77777777" w:rsidR="00AB7736" w:rsidRPr="00D446C2" w:rsidRDefault="00AB7736" w:rsidP="00AB7736">
      <w:pPr>
        <w:pStyle w:val="ListParagraph"/>
        <w:ind w:left="792"/>
        <w:rPr>
          <w:sz w:val="28"/>
          <w:szCs w:val="28"/>
        </w:rPr>
      </w:pPr>
    </w:p>
    <w:p w14:paraId="2B9FD98B" w14:textId="3411750B" w:rsidR="00AB7736" w:rsidRPr="00F1747E" w:rsidRDefault="00AB7736" w:rsidP="00AB7736">
      <w:pPr>
        <w:pStyle w:val="ListParagraph"/>
        <w:numPr>
          <w:ilvl w:val="1"/>
          <w:numId w:val="2"/>
        </w:numPr>
        <w:rPr>
          <w:b/>
          <w:bCs/>
          <w:sz w:val="28"/>
          <w:szCs w:val="28"/>
        </w:rPr>
      </w:pPr>
      <w:r w:rsidRPr="00D446C2">
        <w:rPr>
          <w:sz w:val="28"/>
          <w:szCs w:val="28"/>
        </w:rPr>
        <w:lastRenderedPageBreak/>
        <w:t xml:space="preserve"> </w:t>
      </w:r>
      <w:r>
        <w:rPr>
          <w:b/>
          <w:bCs/>
          <w:sz w:val="28"/>
          <w:szCs w:val="28"/>
        </w:rPr>
        <w:t>feature</w:t>
      </w:r>
      <w:r w:rsidRPr="00F1747E">
        <w:rPr>
          <w:b/>
          <w:bCs/>
          <w:sz w:val="28"/>
          <w:szCs w:val="28"/>
        </w:rPr>
        <w:t xml:space="preserve"> </w:t>
      </w:r>
      <w:r w:rsidR="00E159E9">
        <w:rPr>
          <w:b/>
          <w:bCs/>
          <w:sz w:val="28"/>
          <w:szCs w:val="28"/>
        </w:rPr>
        <w:t>analysis</w:t>
      </w:r>
    </w:p>
    <w:p w14:paraId="2E696990" w14:textId="77777777" w:rsidR="00AB7736" w:rsidRPr="00D446C2" w:rsidRDefault="00AB7736" w:rsidP="00AB7736">
      <w:pPr>
        <w:pStyle w:val="ListParagraph"/>
        <w:ind w:left="1224"/>
        <w:rPr>
          <w:sz w:val="28"/>
          <w:szCs w:val="28"/>
        </w:rPr>
      </w:pPr>
      <w:proofErr w:type="gramStart"/>
      <w:r>
        <w:rPr>
          <w:sz w:val="28"/>
          <w:szCs w:val="28"/>
        </w:rPr>
        <w:t>Number  of</w:t>
      </w:r>
      <w:proofErr w:type="gramEnd"/>
      <w:r>
        <w:rPr>
          <w:sz w:val="28"/>
          <w:szCs w:val="28"/>
        </w:rPr>
        <w:t xml:space="preserve"> d</w:t>
      </w:r>
      <w:r w:rsidRPr="00D446C2">
        <w:rPr>
          <w:sz w:val="28"/>
          <w:szCs w:val="28"/>
        </w:rPr>
        <w:t xml:space="preserve">oors was not a big dependency on buying decision </w:t>
      </w:r>
      <w:r>
        <w:rPr>
          <w:sz w:val="28"/>
          <w:szCs w:val="28"/>
        </w:rPr>
        <w:t xml:space="preserve">and </w:t>
      </w:r>
      <w:r w:rsidRPr="00D446C2">
        <w:rPr>
          <w:sz w:val="28"/>
          <w:szCs w:val="28"/>
        </w:rPr>
        <w:t>it was clear from the bar chart below. However, it was considered for model building.</w:t>
      </w:r>
    </w:p>
    <w:p w14:paraId="1D037868" w14:textId="77777777" w:rsidR="00AB7736" w:rsidRPr="00D446C2" w:rsidRDefault="00AB7736" w:rsidP="00AB7736">
      <w:pPr>
        <w:rPr>
          <w:sz w:val="28"/>
          <w:szCs w:val="28"/>
        </w:rPr>
      </w:pPr>
    </w:p>
    <w:p w14:paraId="292EDF03" w14:textId="77777777" w:rsidR="00AB7736" w:rsidRPr="00D446C2" w:rsidRDefault="00AB7736" w:rsidP="00AB7736">
      <w:pPr>
        <w:rPr>
          <w:sz w:val="28"/>
          <w:szCs w:val="28"/>
        </w:rPr>
      </w:pPr>
    </w:p>
    <w:p w14:paraId="062E3688" w14:textId="77777777" w:rsidR="00AB7736" w:rsidRPr="00D446C2" w:rsidRDefault="00AB7736" w:rsidP="00AB7736">
      <w:pPr>
        <w:rPr>
          <w:sz w:val="28"/>
          <w:szCs w:val="28"/>
        </w:rPr>
      </w:pPr>
    </w:p>
    <w:p w14:paraId="35EEBAFA" w14:textId="77777777" w:rsidR="00AB7736" w:rsidRPr="00D446C2" w:rsidRDefault="00AB7736" w:rsidP="00AB7736">
      <w:pPr>
        <w:rPr>
          <w:sz w:val="28"/>
          <w:szCs w:val="28"/>
        </w:rPr>
      </w:pPr>
    </w:p>
    <w:p w14:paraId="2287CBCF" w14:textId="77777777" w:rsidR="00AB7736" w:rsidRPr="00D446C2" w:rsidRDefault="00AB7736" w:rsidP="00AB7736">
      <w:pPr>
        <w:rPr>
          <w:sz w:val="28"/>
          <w:szCs w:val="28"/>
        </w:rPr>
      </w:pPr>
      <w:r w:rsidRPr="00D446C2">
        <w:rPr>
          <w:noProof/>
          <w:sz w:val="28"/>
          <w:szCs w:val="28"/>
        </w:rPr>
        <w:drawing>
          <wp:inline distT="0" distB="0" distL="0" distR="0" wp14:anchorId="757DA9F0" wp14:editId="70ED5173">
            <wp:extent cx="4147589" cy="3133782"/>
            <wp:effectExtent l="0" t="0" r="5715" b="0"/>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51927" cy="3137060"/>
                    </a:xfrm>
                    <a:prstGeom prst="rect">
                      <a:avLst/>
                    </a:prstGeom>
                    <a:noFill/>
                    <a:ln>
                      <a:noFill/>
                    </a:ln>
                  </pic:spPr>
                </pic:pic>
              </a:graphicData>
            </a:graphic>
          </wp:inline>
        </w:drawing>
      </w:r>
    </w:p>
    <w:p w14:paraId="4EA28683" w14:textId="77777777" w:rsidR="00AB7736" w:rsidRPr="00D446C2" w:rsidRDefault="00AB7736" w:rsidP="00AB7736">
      <w:pPr>
        <w:rPr>
          <w:sz w:val="28"/>
          <w:szCs w:val="28"/>
        </w:rPr>
      </w:pPr>
    </w:p>
    <w:p w14:paraId="4C0F1FEA" w14:textId="77777777" w:rsidR="00AB7736" w:rsidRPr="00D446C2" w:rsidRDefault="00AB7736" w:rsidP="00AB7736">
      <w:pPr>
        <w:rPr>
          <w:sz w:val="28"/>
          <w:szCs w:val="28"/>
        </w:rPr>
      </w:pPr>
    </w:p>
    <w:p w14:paraId="7B48230E" w14:textId="7B6E97C7" w:rsidR="00AB7736" w:rsidRPr="00D446C2" w:rsidRDefault="00AB7736" w:rsidP="00AB7736">
      <w:pPr>
        <w:pStyle w:val="ListParagraph"/>
        <w:numPr>
          <w:ilvl w:val="2"/>
          <w:numId w:val="2"/>
        </w:numPr>
        <w:rPr>
          <w:sz w:val="28"/>
          <w:szCs w:val="28"/>
        </w:rPr>
      </w:pPr>
      <w:r w:rsidRPr="00D446C2">
        <w:rPr>
          <w:sz w:val="28"/>
          <w:szCs w:val="28"/>
        </w:rPr>
        <w:t xml:space="preserve">It was observed that there is no </w:t>
      </w:r>
      <w:r w:rsidR="006A0C4D" w:rsidRPr="00D446C2">
        <w:rPr>
          <w:sz w:val="28"/>
          <w:szCs w:val="28"/>
        </w:rPr>
        <w:t>likelihood</w:t>
      </w:r>
      <w:r w:rsidRPr="00D446C2">
        <w:rPr>
          <w:sz w:val="28"/>
          <w:szCs w:val="28"/>
        </w:rPr>
        <w:t xml:space="preserve"> to buy cars with 2 seats and it is clear from the </w:t>
      </w:r>
      <w:r>
        <w:rPr>
          <w:sz w:val="28"/>
          <w:szCs w:val="28"/>
        </w:rPr>
        <w:t xml:space="preserve">following </w:t>
      </w:r>
      <w:r w:rsidRPr="00D446C2">
        <w:rPr>
          <w:sz w:val="28"/>
          <w:szCs w:val="28"/>
        </w:rPr>
        <w:t xml:space="preserve">bar chart </w:t>
      </w:r>
    </w:p>
    <w:p w14:paraId="1975C221" w14:textId="77777777" w:rsidR="00AB7736" w:rsidRPr="00D446C2" w:rsidRDefault="00AB7736" w:rsidP="00AB7736">
      <w:pPr>
        <w:rPr>
          <w:sz w:val="28"/>
          <w:szCs w:val="28"/>
        </w:rPr>
      </w:pPr>
    </w:p>
    <w:p w14:paraId="55A53125" w14:textId="77777777" w:rsidR="00AB7736" w:rsidRPr="00D446C2" w:rsidRDefault="00AB7736" w:rsidP="00AB7736">
      <w:pPr>
        <w:rPr>
          <w:sz w:val="28"/>
          <w:szCs w:val="28"/>
        </w:rPr>
      </w:pPr>
      <w:r w:rsidRPr="00D446C2">
        <w:rPr>
          <w:noProof/>
          <w:sz w:val="28"/>
          <w:szCs w:val="28"/>
        </w:rPr>
        <w:lastRenderedPageBreak/>
        <w:drawing>
          <wp:inline distT="0" distB="0" distL="0" distR="0" wp14:anchorId="5B5A8CF5" wp14:editId="3BDE674C">
            <wp:extent cx="4761865" cy="3634105"/>
            <wp:effectExtent l="0" t="0" r="635"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761865" cy="3634105"/>
                    </a:xfrm>
                    <a:prstGeom prst="rect">
                      <a:avLst/>
                    </a:prstGeom>
                    <a:noFill/>
                    <a:ln>
                      <a:noFill/>
                    </a:ln>
                  </pic:spPr>
                </pic:pic>
              </a:graphicData>
            </a:graphic>
          </wp:inline>
        </w:drawing>
      </w:r>
    </w:p>
    <w:p w14:paraId="3D5B4B62" w14:textId="77777777" w:rsidR="00AB7736" w:rsidRPr="00D446C2" w:rsidRDefault="00AB7736" w:rsidP="00AB7736">
      <w:pPr>
        <w:rPr>
          <w:sz w:val="28"/>
          <w:szCs w:val="28"/>
        </w:rPr>
      </w:pPr>
    </w:p>
    <w:p w14:paraId="7267BA80" w14:textId="77777777" w:rsidR="00AB7736" w:rsidRPr="00D446C2" w:rsidRDefault="00AB7736" w:rsidP="00AB7736">
      <w:pPr>
        <w:rPr>
          <w:sz w:val="28"/>
          <w:szCs w:val="28"/>
        </w:rPr>
      </w:pPr>
    </w:p>
    <w:p w14:paraId="106AC0C8" w14:textId="77777777" w:rsidR="00AB7736" w:rsidRPr="00D446C2" w:rsidRDefault="00AB7736" w:rsidP="00AB7736">
      <w:pPr>
        <w:rPr>
          <w:sz w:val="28"/>
          <w:szCs w:val="28"/>
        </w:rPr>
      </w:pPr>
    </w:p>
    <w:p w14:paraId="6A726AEE" w14:textId="77777777" w:rsidR="00AB7736" w:rsidRPr="00D446C2" w:rsidRDefault="00AB7736" w:rsidP="00AB7736">
      <w:pPr>
        <w:rPr>
          <w:sz w:val="28"/>
          <w:szCs w:val="28"/>
        </w:rPr>
      </w:pPr>
    </w:p>
    <w:p w14:paraId="427D2818" w14:textId="77777777" w:rsidR="00AB7736" w:rsidRPr="00D446C2" w:rsidRDefault="00AB7736" w:rsidP="00AB7736">
      <w:pPr>
        <w:rPr>
          <w:sz w:val="28"/>
          <w:szCs w:val="28"/>
        </w:rPr>
      </w:pPr>
    </w:p>
    <w:p w14:paraId="5677EF51" w14:textId="77777777" w:rsidR="00AB7736" w:rsidRPr="00D446C2" w:rsidRDefault="00AB7736" w:rsidP="00AB7736">
      <w:pPr>
        <w:rPr>
          <w:sz w:val="28"/>
          <w:szCs w:val="28"/>
        </w:rPr>
      </w:pPr>
    </w:p>
    <w:p w14:paraId="5224E505" w14:textId="77777777" w:rsidR="00AB7736" w:rsidRPr="00D446C2" w:rsidRDefault="00AB7736" w:rsidP="00AB7736">
      <w:pPr>
        <w:pStyle w:val="ListParagraph"/>
        <w:numPr>
          <w:ilvl w:val="2"/>
          <w:numId w:val="2"/>
        </w:numPr>
        <w:rPr>
          <w:sz w:val="28"/>
          <w:szCs w:val="28"/>
        </w:rPr>
      </w:pPr>
      <w:r w:rsidRPr="00D446C2">
        <w:rPr>
          <w:sz w:val="28"/>
          <w:szCs w:val="28"/>
        </w:rPr>
        <w:t xml:space="preserve">It was observed that likelihood </w:t>
      </w:r>
      <w:r>
        <w:rPr>
          <w:sz w:val="28"/>
          <w:szCs w:val="28"/>
        </w:rPr>
        <w:t xml:space="preserve">for buying </w:t>
      </w:r>
      <w:r w:rsidRPr="00D446C2">
        <w:rPr>
          <w:sz w:val="28"/>
          <w:szCs w:val="28"/>
        </w:rPr>
        <w:t>is very less for cars with high price irrespective of the other parameters</w:t>
      </w:r>
    </w:p>
    <w:p w14:paraId="6C72CE8D" w14:textId="77777777" w:rsidR="00AB7736" w:rsidRPr="00D446C2" w:rsidRDefault="00AB7736" w:rsidP="00AB7736">
      <w:pPr>
        <w:pStyle w:val="ListParagraph"/>
        <w:ind w:left="1224"/>
        <w:rPr>
          <w:sz w:val="28"/>
          <w:szCs w:val="28"/>
        </w:rPr>
      </w:pPr>
      <w:r w:rsidRPr="00D446C2">
        <w:rPr>
          <w:noProof/>
          <w:sz w:val="28"/>
          <w:szCs w:val="28"/>
        </w:rPr>
        <w:drawing>
          <wp:inline distT="0" distB="0" distL="0" distR="0" wp14:anchorId="5E2DB5B6" wp14:editId="1AA0DE90">
            <wp:extent cx="4761865" cy="3597910"/>
            <wp:effectExtent l="0" t="0" r="0" b="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1865" cy="3597910"/>
                    </a:xfrm>
                    <a:prstGeom prst="rect">
                      <a:avLst/>
                    </a:prstGeom>
                    <a:noFill/>
                    <a:ln>
                      <a:noFill/>
                    </a:ln>
                  </pic:spPr>
                </pic:pic>
              </a:graphicData>
            </a:graphic>
          </wp:inline>
        </w:drawing>
      </w:r>
    </w:p>
    <w:p w14:paraId="0B6AD9FB" w14:textId="77777777" w:rsidR="00AB7736" w:rsidRPr="00D446C2" w:rsidRDefault="00AB7736" w:rsidP="00AB7736">
      <w:pPr>
        <w:rPr>
          <w:sz w:val="28"/>
          <w:szCs w:val="28"/>
        </w:rPr>
      </w:pPr>
    </w:p>
    <w:p w14:paraId="1D39353F" w14:textId="77777777" w:rsidR="00AB7736" w:rsidRPr="00D446C2" w:rsidRDefault="00AB7736" w:rsidP="00AB7736">
      <w:pPr>
        <w:pStyle w:val="ListParagraph"/>
        <w:numPr>
          <w:ilvl w:val="0"/>
          <w:numId w:val="2"/>
        </w:numPr>
        <w:rPr>
          <w:b/>
          <w:bCs/>
          <w:sz w:val="28"/>
          <w:szCs w:val="28"/>
        </w:rPr>
      </w:pPr>
      <w:r w:rsidRPr="00D446C2">
        <w:rPr>
          <w:b/>
          <w:bCs/>
          <w:sz w:val="28"/>
          <w:szCs w:val="28"/>
        </w:rPr>
        <w:lastRenderedPageBreak/>
        <w:t>Methodology</w:t>
      </w:r>
    </w:p>
    <w:p w14:paraId="36BC7B2B" w14:textId="77777777" w:rsidR="00AB7736" w:rsidRDefault="00AB7736" w:rsidP="00AB7736">
      <w:pPr>
        <w:pStyle w:val="ListParagraph"/>
        <w:numPr>
          <w:ilvl w:val="1"/>
          <w:numId w:val="2"/>
        </w:numPr>
        <w:rPr>
          <w:sz w:val="28"/>
          <w:szCs w:val="28"/>
        </w:rPr>
      </w:pPr>
      <w:r>
        <w:rPr>
          <w:sz w:val="28"/>
          <w:szCs w:val="28"/>
        </w:rPr>
        <w:t xml:space="preserve">  Feature identification: </w:t>
      </w:r>
      <w:r w:rsidRPr="00D446C2">
        <w:rPr>
          <w:sz w:val="28"/>
          <w:szCs w:val="28"/>
        </w:rPr>
        <w:t xml:space="preserve">All features in the data set are categorical variables </w:t>
      </w:r>
      <w:r>
        <w:rPr>
          <w:sz w:val="28"/>
          <w:szCs w:val="28"/>
        </w:rPr>
        <w:t xml:space="preserve"> </w:t>
      </w:r>
    </w:p>
    <w:p w14:paraId="77CDECD2" w14:textId="77777777" w:rsidR="00AB7736" w:rsidRPr="00D446C2" w:rsidRDefault="00AB7736" w:rsidP="00AB7736">
      <w:pPr>
        <w:pStyle w:val="ListParagraph"/>
        <w:ind w:left="792"/>
        <w:rPr>
          <w:sz w:val="28"/>
          <w:szCs w:val="28"/>
        </w:rPr>
      </w:pPr>
      <w:r w:rsidRPr="00D446C2">
        <w:rPr>
          <w:sz w:val="28"/>
          <w:szCs w:val="28"/>
        </w:rPr>
        <w:t xml:space="preserve"> </w:t>
      </w:r>
    </w:p>
    <w:p w14:paraId="32032A14" w14:textId="77777777" w:rsidR="00AB7736" w:rsidRPr="00D446C2" w:rsidRDefault="00AB7736" w:rsidP="00AB7736">
      <w:pPr>
        <w:pStyle w:val="ListParagraph"/>
        <w:numPr>
          <w:ilvl w:val="1"/>
          <w:numId w:val="2"/>
        </w:numPr>
        <w:rPr>
          <w:sz w:val="28"/>
          <w:szCs w:val="28"/>
        </w:rPr>
      </w:pPr>
      <w:r w:rsidRPr="00D446C2">
        <w:rPr>
          <w:sz w:val="28"/>
          <w:szCs w:val="28"/>
        </w:rPr>
        <w:t>Model selection</w:t>
      </w:r>
    </w:p>
    <w:p w14:paraId="3E72096C" w14:textId="77777777" w:rsidR="00AB7736" w:rsidRDefault="00AB7736" w:rsidP="00AB7736">
      <w:pPr>
        <w:pStyle w:val="ListParagraph"/>
        <w:ind w:left="1224"/>
        <w:rPr>
          <w:sz w:val="28"/>
          <w:szCs w:val="28"/>
        </w:rPr>
      </w:pPr>
      <w:r w:rsidRPr="00D446C2">
        <w:rPr>
          <w:sz w:val="28"/>
          <w:szCs w:val="28"/>
        </w:rPr>
        <w:t xml:space="preserve">As it is </w:t>
      </w:r>
      <w:r>
        <w:rPr>
          <w:sz w:val="28"/>
          <w:szCs w:val="28"/>
        </w:rPr>
        <w:t>categorical variables and results are also based on categories it was identified to use classification algorithms.</w:t>
      </w:r>
      <w:r w:rsidRPr="00D446C2">
        <w:rPr>
          <w:sz w:val="28"/>
          <w:szCs w:val="28"/>
        </w:rPr>
        <w:t xml:space="preserve"> Logistic regression, decision tree and random forest classifier was selected to model the data set</w:t>
      </w:r>
    </w:p>
    <w:p w14:paraId="37E04B01" w14:textId="77777777" w:rsidR="00AB7736" w:rsidRPr="00D446C2" w:rsidRDefault="00AB7736" w:rsidP="00AB7736">
      <w:pPr>
        <w:pStyle w:val="ListParagraph"/>
        <w:ind w:left="1224"/>
        <w:rPr>
          <w:sz w:val="28"/>
          <w:szCs w:val="28"/>
        </w:rPr>
      </w:pPr>
    </w:p>
    <w:p w14:paraId="32AA25E1" w14:textId="77777777" w:rsidR="00AB7736" w:rsidRDefault="00AB7736" w:rsidP="00AB7736">
      <w:pPr>
        <w:pStyle w:val="ListParagraph"/>
        <w:numPr>
          <w:ilvl w:val="1"/>
          <w:numId w:val="2"/>
        </w:numPr>
        <w:rPr>
          <w:sz w:val="28"/>
          <w:szCs w:val="28"/>
        </w:rPr>
      </w:pPr>
      <w:r>
        <w:rPr>
          <w:sz w:val="28"/>
          <w:szCs w:val="28"/>
        </w:rPr>
        <w:t xml:space="preserve">Define and X and y variables: </w:t>
      </w:r>
      <w:r w:rsidRPr="00D446C2">
        <w:rPr>
          <w:sz w:val="28"/>
          <w:szCs w:val="28"/>
        </w:rPr>
        <w:t>Five variables were selected as feature variables (X variables) and one-hot encoding were used to encode them</w:t>
      </w:r>
    </w:p>
    <w:p w14:paraId="447BEB46" w14:textId="77777777" w:rsidR="00AB7736" w:rsidRPr="00D446C2" w:rsidRDefault="00AB7736" w:rsidP="00AB7736">
      <w:pPr>
        <w:pStyle w:val="ListParagraph"/>
        <w:ind w:left="792"/>
        <w:rPr>
          <w:sz w:val="28"/>
          <w:szCs w:val="28"/>
        </w:rPr>
      </w:pPr>
    </w:p>
    <w:p w14:paraId="60FDC1A8" w14:textId="77777777" w:rsidR="00AB7736" w:rsidRPr="006A0C4D" w:rsidRDefault="00AB7736" w:rsidP="00AB7736">
      <w:pPr>
        <w:pStyle w:val="ListParagraph"/>
        <w:numPr>
          <w:ilvl w:val="1"/>
          <w:numId w:val="2"/>
        </w:numPr>
        <w:rPr>
          <w:color w:val="000000" w:themeColor="text1"/>
          <w:sz w:val="28"/>
          <w:szCs w:val="28"/>
        </w:rPr>
      </w:pPr>
      <w:r w:rsidRPr="006A0C4D">
        <w:rPr>
          <w:color w:val="000000" w:themeColor="text1"/>
          <w:sz w:val="28"/>
          <w:szCs w:val="28"/>
        </w:rPr>
        <w:t>Likelihood was selected as y variable and Probability of Output variables were also one-hot encoded to consider for model.</w:t>
      </w:r>
    </w:p>
    <w:p w14:paraId="01FB3316" w14:textId="77777777" w:rsidR="00AB7736" w:rsidRPr="00D158F3" w:rsidRDefault="00AB7736" w:rsidP="00AB7736">
      <w:pPr>
        <w:pStyle w:val="ListParagraph"/>
        <w:rPr>
          <w:sz w:val="28"/>
          <w:szCs w:val="28"/>
        </w:rPr>
      </w:pPr>
    </w:p>
    <w:p w14:paraId="1CE3796F" w14:textId="77777777" w:rsidR="00AB7736" w:rsidRPr="00D446C2" w:rsidRDefault="00AB7736" w:rsidP="00AB7736">
      <w:pPr>
        <w:pStyle w:val="ListParagraph"/>
        <w:ind w:left="792"/>
        <w:rPr>
          <w:sz w:val="28"/>
          <w:szCs w:val="28"/>
        </w:rPr>
      </w:pPr>
    </w:p>
    <w:p w14:paraId="5DB651C5" w14:textId="77777777" w:rsidR="00AB7736" w:rsidRPr="00D446C2" w:rsidRDefault="00AB7736" w:rsidP="00AB7736">
      <w:pPr>
        <w:pStyle w:val="ListParagraph"/>
        <w:numPr>
          <w:ilvl w:val="1"/>
          <w:numId w:val="2"/>
        </w:numPr>
        <w:rPr>
          <w:sz w:val="28"/>
          <w:szCs w:val="28"/>
        </w:rPr>
      </w:pPr>
      <w:r w:rsidRPr="00D446C2">
        <w:rPr>
          <w:sz w:val="28"/>
          <w:szCs w:val="28"/>
        </w:rPr>
        <w:t>70</w:t>
      </w:r>
      <w:proofErr w:type="gramStart"/>
      <w:r w:rsidRPr="00D446C2">
        <w:rPr>
          <w:sz w:val="28"/>
          <w:szCs w:val="28"/>
        </w:rPr>
        <w:t>% :</w:t>
      </w:r>
      <w:proofErr w:type="gramEnd"/>
      <w:r w:rsidRPr="00D446C2">
        <w:rPr>
          <w:sz w:val="28"/>
          <w:szCs w:val="28"/>
        </w:rPr>
        <w:t xml:space="preserve"> 30% Train: Test were used to split the data in model in training and testing</w:t>
      </w:r>
    </w:p>
    <w:p w14:paraId="366BD71F" w14:textId="77777777" w:rsidR="00AB7736" w:rsidRPr="00D446C2" w:rsidRDefault="00AB7736" w:rsidP="00AB7736">
      <w:pPr>
        <w:pStyle w:val="ListParagraph"/>
        <w:numPr>
          <w:ilvl w:val="1"/>
          <w:numId w:val="2"/>
        </w:numPr>
        <w:rPr>
          <w:sz w:val="28"/>
          <w:szCs w:val="28"/>
        </w:rPr>
      </w:pPr>
      <w:r w:rsidRPr="00D446C2">
        <w:rPr>
          <w:sz w:val="28"/>
          <w:szCs w:val="28"/>
        </w:rPr>
        <w:t>Performance of each model was evaluated for accuracy</w:t>
      </w:r>
    </w:p>
    <w:p w14:paraId="622890F5" w14:textId="77777777" w:rsidR="00AB7736" w:rsidRPr="00D446C2" w:rsidRDefault="00AB7736" w:rsidP="00AB7736">
      <w:pPr>
        <w:rPr>
          <w:sz w:val="28"/>
          <w:szCs w:val="28"/>
        </w:rPr>
      </w:pPr>
    </w:p>
    <w:p w14:paraId="494DF8E5" w14:textId="77777777" w:rsidR="00AB7736" w:rsidRPr="00D446C2" w:rsidRDefault="00AB7736" w:rsidP="00AB7736">
      <w:pPr>
        <w:rPr>
          <w:sz w:val="28"/>
          <w:szCs w:val="28"/>
        </w:rPr>
      </w:pPr>
    </w:p>
    <w:p w14:paraId="4F5246A0" w14:textId="77777777" w:rsidR="00AB7736" w:rsidRPr="00D446C2" w:rsidRDefault="00AB7736" w:rsidP="00AB7736">
      <w:pPr>
        <w:rPr>
          <w:sz w:val="28"/>
          <w:szCs w:val="28"/>
        </w:rPr>
      </w:pPr>
    </w:p>
    <w:p w14:paraId="226C555F" w14:textId="77777777" w:rsidR="00AB7736" w:rsidRPr="00D446C2" w:rsidRDefault="00AB7736" w:rsidP="00AB7736">
      <w:pPr>
        <w:rPr>
          <w:sz w:val="28"/>
          <w:szCs w:val="28"/>
        </w:rPr>
      </w:pPr>
    </w:p>
    <w:p w14:paraId="3113F0E8" w14:textId="77777777" w:rsidR="00AB7736" w:rsidRPr="00D446C2" w:rsidRDefault="00AB7736" w:rsidP="00AB7736">
      <w:pPr>
        <w:rPr>
          <w:sz w:val="28"/>
          <w:szCs w:val="28"/>
        </w:rPr>
      </w:pPr>
    </w:p>
    <w:p w14:paraId="650DD47D" w14:textId="77777777" w:rsidR="00AB7736" w:rsidRPr="00D446C2" w:rsidRDefault="00AB7736" w:rsidP="00AB7736">
      <w:pPr>
        <w:rPr>
          <w:sz w:val="28"/>
          <w:szCs w:val="28"/>
        </w:rPr>
      </w:pPr>
    </w:p>
    <w:p w14:paraId="5E9DA1F0" w14:textId="77777777" w:rsidR="00AB7736" w:rsidRPr="00D446C2" w:rsidRDefault="00AB7736" w:rsidP="00AB7736">
      <w:pPr>
        <w:rPr>
          <w:sz w:val="28"/>
          <w:szCs w:val="28"/>
        </w:rPr>
      </w:pPr>
    </w:p>
    <w:p w14:paraId="605A6EEB" w14:textId="77777777" w:rsidR="00AB7736" w:rsidRPr="00D446C2" w:rsidRDefault="00AB7736" w:rsidP="00AB7736">
      <w:pPr>
        <w:pStyle w:val="ListParagraph"/>
        <w:numPr>
          <w:ilvl w:val="0"/>
          <w:numId w:val="2"/>
        </w:numPr>
        <w:rPr>
          <w:b/>
          <w:bCs/>
          <w:sz w:val="28"/>
          <w:szCs w:val="28"/>
        </w:rPr>
      </w:pPr>
      <w:r w:rsidRPr="00D446C2">
        <w:rPr>
          <w:b/>
          <w:bCs/>
          <w:sz w:val="28"/>
          <w:szCs w:val="28"/>
        </w:rPr>
        <w:t>Results</w:t>
      </w:r>
    </w:p>
    <w:p w14:paraId="085E1B72" w14:textId="77777777" w:rsidR="00AB7736" w:rsidRPr="00D446C2" w:rsidRDefault="00AB7736" w:rsidP="00AB7736">
      <w:pPr>
        <w:rPr>
          <w:b/>
          <w:bCs/>
          <w:sz w:val="28"/>
          <w:szCs w:val="28"/>
        </w:rPr>
      </w:pPr>
    </w:p>
    <w:p w14:paraId="1D4F9160" w14:textId="77777777" w:rsidR="00AB7736" w:rsidRPr="00724900" w:rsidRDefault="00AB7736" w:rsidP="00AB7736">
      <w:pPr>
        <w:pStyle w:val="ListParagraph"/>
        <w:numPr>
          <w:ilvl w:val="1"/>
          <w:numId w:val="2"/>
        </w:numPr>
        <w:rPr>
          <w:sz w:val="28"/>
          <w:szCs w:val="28"/>
        </w:rPr>
      </w:pPr>
      <w:r w:rsidRPr="00724900">
        <w:rPr>
          <w:sz w:val="28"/>
          <w:szCs w:val="28"/>
        </w:rPr>
        <w:t xml:space="preserve">         Model evaluation</w:t>
      </w:r>
    </w:p>
    <w:p w14:paraId="1088C2C1" w14:textId="481DD8DB" w:rsidR="00AB7736" w:rsidRPr="00D446C2" w:rsidRDefault="00AB7736" w:rsidP="00AB7736">
      <w:pPr>
        <w:pStyle w:val="ListParagraph"/>
        <w:ind w:left="792"/>
        <w:rPr>
          <w:sz w:val="28"/>
          <w:szCs w:val="28"/>
        </w:rPr>
      </w:pPr>
      <w:r>
        <w:rPr>
          <w:sz w:val="28"/>
          <w:szCs w:val="28"/>
        </w:rPr>
        <w:t xml:space="preserve">  </w:t>
      </w:r>
      <w:r>
        <w:rPr>
          <w:sz w:val="28"/>
          <w:szCs w:val="28"/>
        </w:rPr>
        <w:tab/>
      </w:r>
      <w:r w:rsidRPr="00D446C2">
        <w:rPr>
          <w:sz w:val="28"/>
          <w:szCs w:val="28"/>
        </w:rPr>
        <w:t>Models were evaluate using Accuracy and F</w:t>
      </w:r>
      <w:r>
        <w:rPr>
          <w:sz w:val="28"/>
          <w:szCs w:val="28"/>
        </w:rPr>
        <w:t>1</w:t>
      </w:r>
      <w:r w:rsidRPr="00D446C2">
        <w:rPr>
          <w:sz w:val="28"/>
          <w:szCs w:val="28"/>
        </w:rPr>
        <w:t xml:space="preserve">-score matrices </w:t>
      </w:r>
      <w:r w:rsidR="006A0C4D" w:rsidRPr="00D446C2">
        <w:rPr>
          <w:sz w:val="28"/>
          <w:szCs w:val="28"/>
        </w:rPr>
        <w:t>separately.</w:t>
      </w:r>
    </w:p>
    <w:p w14:paraId="69A42666" w14:textId="77777777" w:rsidR="00AB7736" w:rsidRPr="00D446C2" w:rsidRDefault="00AB7736" w:rsidP="00AB7736">
      <w:pPr>
        <w:pStyle w:val="ListParagraph"/>
        <w:numPr>
          <w:ilvl w:val="1"/>
          <w:numId w:val="2"/>
        </w:numPr>
        <w:rPr>
          <w:sz w:val="28"/>
          <w:szCs w:val="28"/>
        </w:rPr>
      </w:pPr>
      <w:r w:rsidRPr="00D446C2">
        <w:rPr>
          <w:sz w:val="28"/>
          <w:szCs w:val="28"/>
        </w:rPr>
        <w:t>Evaluation comparison</w:t>
      </w:r>
    </w:p>
    <w:p w14:paraId="59621169" w14:textId="77777777" w:rsidR="00AB7736" w:rsidRPr="00D446C2" w:rsidRDefault="00AB7736" w:rsidP="00AB7736">
      <w:pPr>
        <w:pStyle w:val="ListParagraph"/>
        <w:ind w:left="792"/>
        <w:rPr>
          <w:sz w:val="28"/>
          <w:szCs w:val="28"/>
        </w:rPr>
      </w:pPr>
      <w:r w:rsidRPr="00D446C2">
        <w:rPr>
          <w:sz w:val="28"/>
          <w:szCs w:val="28"/>
        </w:rPr>
        <w:t>Evaluated matrices were tabulated as follows for the comparison purposes</w:t>
      </w:r>
      <w:r>
        <w:rPr>
          <w:sz w:val="28"/>
          <w:szCs w:val="28"/>
        </w:rPr>
        <w:t>. As per the data it is very clear that Model with random forest classifier shows the highest accuracy in predicting decision whether there is a likelihood for buying</w:t>
      </w:r>
    </w:p>
    <w:p w14:paraId="2242DABD" w14:textId="77777777" w:rsidR="00AB7736" w:rsidRPr="00D446C2" w:rsidRDefault="00AB7736" w:rsidP="00AB7736">
      <w:pPr>
        <w:pStyle w:val="ListParagraph"/>
        <w:ind w:left="792"/>
        <w:rPr>
          <w:sz w:val="28"/>
          <w:szCs w:val="28"/>
        </w:rPr>
      </w:pPr>
    </w:p>
    <w:tbl>
      <w:tblPr>
        <w:tblStyle w:val="TableGrid"/>
        <w:tblW w:w="0" w:type="auto"/>
        <w:tblLook w:val="04A0" w:firstRow="1" w:lastRow="0" w:firstColumn="1" w:lastColumn="0" w:noHBand="0" w:noVBand="1"/>
      </w:tblPr>
      <w:tblGrid>
        <w:gridCol w:w="895"/>
        <w:gridCol w:w="2700"/>
        <w:gridCol w:w="4247"/>
        <w:gridCol w:w="2614"/>
      </w:tblGrid>
      <w:tr w:rsidR="00AB7736" w:rsidRPr="00D446C2" w14:paraId="22D4154C" w14:textId="77777777" w:rsidTr="00BA0224">
        <w:tc>
          <w:tcPr>
            <w:tcW w:w="895" w:type="dxa"/>
          </w:tcPr>
          <w:p w14:paraId="79CE4638" w14:textId="77777777" w:rsidR="00AB7736" w:rsidRPr="00D446C2" w:rsidRDefault="00AB7736" w:rsidP="00BA0224">
            <w:pPr>
              <w:rPr>
                <w:color w:val="212121"/>
                <w:sz w:val="28"/>
                <w:szCs w:val="28"/>
              </w:rPr>
            </w:pPr>
          </w:p>
        </w:tc>
        <w:tc>
          <w:tcPr>
            <w:tcW w:w="2700" w:type="dxa"/>
          </w:tcPr>
          <w:p w14:paraId="7968D012" w14:textId="77777777" w:rsidR="00AB7736" w:rsidRPr="00D446C2" w:rsidRDefault="00AB7736" w:rsidP="00BA0224">
            <w:pPr>
              <w:rPr>
                <w:color w:val="212121"/>
                <w:sz w:val="28"/>
                <w:szCs w:val="28"/>
              </w:rPr>
            </w:pPr>
            <w:r w:rsidRPr="00D446C2">
              <w:rPr>
                <w:color w:val="212121"/>
                <w:sz w:val="28"/>
                <w:szCs w:val="28"/>
              </w:rPr>
              <w:t>Model</w:t>
            </w:r>
          </w:p>
        </w:tc>
        <w:tc>
          <w:tcPr>
            <w:tcW w:w="4247" w:type="dxa"/>
          </w:tcPr>
          <w:p w14:paraId="45033AF3" w14:textId="77777777" w:rsidR="00AB7736" w:rsidRPr="00D446C2" w:rsidRDefault="00AB7736" w:rsidP="00BA0224">
            <w:pPr>
              <w:rPr>
                <w:color w:val="212121"/>
                <w:sz w:val="28"/>
                <w:szCs w:val="28"/>
              </w:rPr>
            </w:pPr>
            <w:r w:rsidRPr="00D446C2">
              <w:rPr>
                <w:color w:val="212121"/>
                <w:sz w:val="28"/>
                <w:szCs w:val="28"/>
              </w:rPr>
              <w:t>accuracy</w:t>
            </w:r>
          </w:p>
        </w:tc>
        <w:tc>
          <w:tcPr>
            <w:tcW w:w="2614" w:type="dxa"/>
          </w:tcPr>
          <w:p w14:paraId="27F95239" w14:textId="77777777" w:rsidR="00AB7736" w:rsidRPr="00D446C2" w:rsidRDefault="00AB7736" w:rsidP="00BA0224">
            <w:pPr>
              <w:rPr>
                <w:color w:val="212121"/>
                <w:sz w:val="28"/>
                <w:szCs w:val="28"/>
              </w:rPr>
            </w:pPr>
            <w:r w:rsidRPr="00D446C2">
              <w:rPr>
                <w:color w:val="212121"/>
                <w:sz w:val="28"/>
                <w:szCs w:val="28"/>
              </w:rPr>
              <w:t>F1_score</w:t>
            </w:r>
          </w:p>
        </w:tc>
      </w:tr>
      <w:tr w:rsidR="00AB7736" w:rsidRPr="00D446C2" w14:paraId="4E83C925" w14:textId="77777777" w:rsidTr="00BA0224">
        <w:tc>
          <w:tcPr>
            <w:tcW w:w="895" w:type="dxa"/>
          </w:tcPr>
          <w:p w14:paraId="3D41CE1D" w14:textId="77777777" w:rsidR="00AB7736" w:rsidRPr="00D446C2" w:rsidRDefault="00AB7736" w:rsidP="00BA0224">
            <w:pPr>
              <w:rPr>
                <w:color w:val="212121"/>
                <w:sz w:val="28"/>
                <w:szCs w:val="28"/>
              </w:rPr>
            </w:pPr>
            <w:r w:rsidRPr="00D446C2">
              <w:rPr>
                <w:color w:val="212121"/>
                <w:sz w:val="28"/>
                <w:szCs w:val="28"/>
              </w:rPr>
              <w:t>0</w:t>
            </w:r>
          </w:p>
        </w:tc>
        <w:tc>
          <w:tcPr>
            <w:tcW w:w="2700" w:type="dxa"/>
          </w:tcPr>
          <w:p w14:paraId="208D0FA5" w14:textId="77777777" w:rsidR="00AB7736" w:rsidRPr="00D446C2" w:rsidRDefault="00AB7736" w:rsidP="00BA0224">
            <w:pPr>
              <w:rPr>
                <w:color w:val="212121"/>
                <w:sz w:val="28"/>
                <w:szCs w:val="28"/>
              </w:rPr>
            </w:pPr>
            <w:r w:rsidRPr="00D446C2">
              <w:rPr>
                <w:color w:val="212121"/>
                <w:sz w:val="28"/>
                <w:szCs w:val="28"/>
              </w:rPr>
              <w:t>Logistic Regression</w:t>
            </w:r>
          </w:p>
        </w:tc>
        <w:tc>
          <w:tcPr>
            <w:tcW w:w="4247" w:type="dxa"/>
          </w:tcPr>
          <w:p w14:paraId="5E9DF000" w14:textId="77777777" w:rsidR="00AB7736" w:rsidRPr="00D446C2" w:rsidRDefault="00AB7736" w:rsidP="00BA0224">
            <w:pPr>
              <w:rPr>
                <w:color w:val="212121"/>
                <w:sz w:val="28"/>
                <w:szCs w:val="28"/>
              </w:rPr>
            </w:pPr>
            <w:r w:rsidRPr="00D446C2">
              <w:rPr>
                <w:sz w:val="28"/>
                <w:szCs w:val="28"/>
              </w:rPr>
              <w:t>0.897881</w:t>
            </w:r>
            <w:r w:rsidRPr="00D446C2">
              <w:rPr>
                <w:sz w:val="28"/>
                <w:szCs w:val="28"/>
              </w:rPr>
              <w:tab/>
              <w:t xml:space="preserve"> </w:t>
            </w:r>
          </w:p>
        </w:tc>
        <w:tc>
          <w:tcPr>
            <w:tcW w:w="2614" w:type="dxa"/>
          </w:tcPr>
          <w:p w14:paraId="6C0D1FA4" w14:textId="77777777" w:rsidR="00AB7736" w:rsidRPr="00D446C2" w:rsidRDefault="00AB7736" w:rsidP="00BA0224">
            <w:pPr>
              <w:rPr>
                <w:color w:val="212121"/>
                <w:sz w:val="28"/>
                <w:szCs w:val="28"/>
              </w:rPr>
            </w:pPr>
            <w:r w:rsidRPr="00D446C2">
              <w:rPr>
                <w:sz w:val="28"/>
                <w:szCs w:val="28"/>
              </w:rPr>
              <w:t xml:space="preserve"> </w:t>
            </w:r>
            <w:r w:rsidRPr="00D446C2">
              <w:rPr>
                <w:sz w:val="28"/>
                <w:szCs w:val="28"/>
              </w:rPr>
              <w:tab/>
              <w:t>0.894841</w:t>
            </w:r>
          </w:p>
        </w:tc>
      </w:tr>
      <w:tr w:rsidR="00AB7736" w:rsidRPr="00D446C2" w14:paraId="3101F28F" w14:textId="77777777" w:rsidTr="00BA0224">
        <w:tc>
          <w:tcPr>
            <w:tcW w:w="895" w:type="dxa"/>
          </w:tcPr>
          <w:p w14:paraId="30C85FF1" w14:textId="77777777" w:rsidR="00AB7736" w:rsidRPr="00D446C2" w:rsidRDefault="00AB7736" w:rsidP="00BA0224">
            <w:pPr>
              <w:rPr>
                <w:color w:val="212121"/>
                <w:sz w:val="28"/>
                <w:szCs w:val="28"/>
              </w:rPr>
            </w:pPr>
            <w:r>
              <w:rPr>
                <w:color w:val="212121"/>
                <w:sz w:val="28"/>
                <w:szCs w:val="28"/>
              </w:rPr>
              <w:t>1</w:t>
            </w:r>
          </w:p>
        </w:tc>
        <w:tc>
          <w:tcPr>
            <w:tcW w:w="2700" w:type="dxa"/>
          </w:tcPr>
          <w:p w14:paraId="12156FAE" w14:textId="77777777" w:rsidR="00AB7736" w:rsidRPr="00D446C2" w:rsidRDefault="00AB7736" w:rsidP="00BA0224">
            <w:pPr>
              <w:rPr>
                <w:color w:val="212121"/>
                <w:sz w:val="28"/>
                <w:szCs w:val="28"/>
              </w:rPr>
            </w:pPr>
            <w:r w:rsidRPr="00D446C2">
              <w:rPr>
                <w:color w:val="212121"/>
                <w:sz w:val="28"/>
                <w:szCs w:val="28"/>
              </w:rPr>
              <w:t>Decision Tree Classifier</w:t>
            </w:r>
          </w:p>
        </w:tc>
        <w:tc>
          <w:tcPr>
            <w:tcW w:w="4247" w:type="dxa"/>
          </w:tcPr>
          <w:p w14:paraId="5B6A127E" w14:textId="77777777" w:rsidR="00AB7736" w:rsidRPr="00D446C2" w:rsidRDefault="00AB7736" w:rsidP="00BA0224">
            <w:pPr>
              <w:rPr>
                <w:color w:val="212121"/>
                <w:sz w:val="28"/>
                <w:szCs w:val="28"/>
              </w:rPr>
            </w:pPr>
            <w:r w:rsidRPr="00D446C2">
              <w:rPr>
                <w:sz w:val="28"/>
                <w:szCs w:val="28"/>
              </w:rPr>
              <w:t>0.949904</w:t>
            </w:r>
            <w:r w:rsidRPr="00D446C2">
              <w:rPr>
                <w:sz w:val="28"/>
                <w:szCs w:val="28"/>
              </w:rPr>
              <w:tab/>
              <w:t xml:space="preserve"> </w:t>
            </w:r>
          </w:p>
        </w:tc>
        <w:tc>
          <w:tcPr>
            <w:tcW w:w="2614" w:type="dxa"/>
          </w:tcPr>
          <w:p w14:paraId="0F545307" w14:textId="77777777" w:rsidR="00AB7736" w:rsidRPr="00D446C2" w:rsidRDefault="00AB7736" w:rsidP="00BA0224">
            <w:pPr>
              <w:rPr>
                <w:color w:val="212121"/>
                <w:sz w:val="28"/>
                <w:szCs w:val="28"/>
              </w:rPr>
            </w:pPr>
            <w:r w:rsidRPr="00D446C2">
              <w:rPr>
                <w:sz w:val="28"/>
                <w:szCs w:val="28"/>
              </w:rPr>
              <w:t xml:space="preserve"> </w:t>
            </w:r>
            <w:r w:rsidRPr="00D446C2">
              <w:rPr>
                <w:sz w:val="28"/>
                <w:szCs w:val="28"/>
              </w:rPr>
              <w:tab/>
              <w:t>0.951198</w:t>
            </w:r>
          </w:p>
        </w:tc>
      </w:tr>
      <w:tr w:rsidR="00AB7736" w:rsidRPr="00D446C2" w14:paraId="79B0C039" w14:textId="77777777" w:rsidTr="00BA0224">
        <w:tc>
          <w:tcPr>
            <w:tcW w:w="895" w:type="dxa"/>
          </w:tcPr>
          <w:p w14:paraId="32C32893" w14:textId="77777777" w:rsidR="00AB7736" w:rsidRPr="00D446C2" w:rsidRDefault="00AB7736" w:rsidP="00BA0224">
            <w:pPr>
              <w:rPr>
                <w:color w:val="212121"/>
                <w:sz w:val="28"/>
                <w:szCs w:val="28"/>
              </w:rPr>
            </w:pPr>
            <w:r w:rsidRPr="00D446C2">
              <w:rPr>
                <w:color w:val="212121"/>
                <w:sz w:val="28"/>
                <w:szCs w:val="28"/>
              </w:rPr>
              <w:t>2</w:t>
            </w:r>
          </w:p>
        </w:tc>
        <w:tc>
          <w:tcPr>
            <w:tcW w:w="2700" w:type="dxa"/>
          </w:tcPr>
          <w:p w14:paraId="03F853F7" w14:textId="77777777" w:rsidR="00AB7736" w:rsidRPr="00D446C2" w:rsidRDefault="00AB7736" w:rsidP="00BA0224">
            <w:pPr>
              <w:rPr>
                <w:color w:val="212121"/>
                <w:sz w:val="28"/>
                <w:szCs w:val="28"/>
              </w:rPr>
            </w:pPr>
            <w:r w:rsidRPr="00D446C2">
              <w:rPr>
                <w:color w:val="212121"/>
                <w:sz w:val="28"/>
                <w:szCs w:val="28"/>
              </w:rPr>
              <w:t>Random forest Classifier</w:t>
            </w:r>
          </w:p>
        </w:tc>
        <w:tc>
          <w:tcPr>
            <w:tcW w:w="4247" w:type="dxa"/>
          </w:tcPr>
          <w:p w14:paraId="68B9E5EC" w14:textId="77777777" w:rsidR="00AB7736" w:rsidRPr="00D446C2" w:rsidRDefault="00AB7736" w:rsidP="00BA0224">
            <w:pPr>
              <w:rPr>
                <w:color w:val="212121"/>
                <w:sz w:val="28"/>
                <w:szCs w:val="28"/>
              </w:rPr>
            </w:pPr>
            <w:r w:rsidRPr="00D446C2">
              <w:rPr>
                <w:sz w:val="28"/>
                <w:szCs w:val="28"/>
              </w:rPr>
              <w:t>0.953757</w:t>
            </w:r>
            <w:r w:rsidRPr="00D446C2">
              <w:rPr>
                <w:sz w:val="28"/>
                <w:szCs w:val="28"/>
              </w:rPr>
              <w:tab/>
              <w:t xml:space="preserve"> </w:t>
            </w:r>
          </w:p>
        </w:tc>
        <w:tc>
          <w:tcPr>
            <w:tcW w:w="2614" w:type="dxa"/>
          </w:tcPr>
          <w:p w14:paraId="3EB67B9B" w14:textId="77777777" w:rsidR="00AB7736" w:rsidRPr="00D446C2" w:rsidRDefault="00AB7736" w:rsidP="00BA0224">
            <w:pPr>
              <w:rPr>
                <w:color w:val="212121"/>
                <w:sz w:val="28"/>
                <w:szCs w:val="28"/>
              </w:rPr>
            </w:pPr>
            <w:r w:rsidRPr="00D446C2">
              <w:rPr>
                <w:sz w:val="28"/>
                <w:szCs w:val="28"/>
              </w:rPr>
              <w:t xml:space="preserve"> </w:t>
            </w:r>
            <w:r w:rsidRPr="00D446C2">
              <w:rPr>
                <w:sz w:val="28"/>
                <w:szCs w:val="28"/>
              </w:rPr>
              <w:tab/>
              <w:t>0.951797</w:t>
            </w:r>
          </w:p>
        </w:tc>
      </w:tr>
    </w:tbl>
    <w:p w14:paraId="0CCB3F86" w14:textId="77777777" w:rsidR="00AB7736" w:rsidRPr="00D446C2" w:rsidRDefault="00AB7736" w:rsidP="00AB7736">
      <w:pPr>
        <w:pStyle w:val="ListParagraph"/>
        <w:ind w:left="792"/>
        <w:rPr>
          <w:sz w:val="28"/>
          <w:szCs w:val="28"/>
        </w:rPr>
      </w:pPr>
      <w:r w:rsidRPr="00D446C2">
        <w:rPr>
          <w:color w:val="212121"/>
          <w:sz w:val="28"/>
          <w:szCs w:val="28"/>
        </w:rPr>
        <w:br/>
      </w:r>
    </w:p>
    <w:p w14:paraId="6C50B20C" w14:textId="77777777" w:rsidR="00AB7736" w:rsidRPr="00D446C2" w:rsidRDefault="00AB7736" w:rsidP="00AB7736">
      <w:pPr>
        <w:rPr>
          <w:b/>
          <w:bCs/>
          <w:sz w:val="28"/>
          <w:szCs w:val="28"/>
        </w:rPr>
      </w:pPr>
    </w:p>
    <w:p w14:paraId="6ECB634D" w14:textId="77777777" w:rsidR="00AB7736" w:rsidRPr="00D446C2" w:rsidRDefault="00AB7736" w:rsidP="00AB7736">
      <w:pPr>
        <w:rPr>
          <w:b/>
          <w:bCs/>
          <w:sz w:val="28"/>
          <w:szCs w:val="28"/>
        </w:rPr>
      </w:pPr>
    </w:p>
    <w:p w14:paraId="0BAD8560" w14:textId="77777777" w:rsidR="00AB7736" w:rsidRPr="00D446C2" w:rsidRDefault="00AB7736" w:rsidP="00AB7736">
      <w:pPr>
        <w:rPr>
          <w:b/>
          <w:bCs/>
          <w:sz w:val="28"/>
          <w:szCs w:val="28"/>
        </w:rPr>
      </w:pPr>
    </w:p>
    <w:p w14:paraId="1AE265DB" w14:textId="77777777" w:rsidR="00AB7736" w:rsidRPr="00D446C2" w:rsidRDefault="00AB7736" w:rsidP="00AB7736">
      <w:pPr>
        <w:rPr>
          <w:b/>
          <w:bCs/>
          <w:sz w:val="28"/>
          <w:szCs w:val="28"/>
        </w:rPr>
      </w:pPr>
    </w:p>
    <w:p w14:paraId="7A6A3BF3" w14:textId="77777777" w:rsidR="00AB7736" w:rsidRPr="00D446C2" w:rsidRDefault="00AB7736" w:rsidP="00AB7736">
      <w:pPr>
        <w:pStyle w:val="ListParagraph"/>
        <w:numPr>
          <w:ilvl w:val="0"/>
          <w:numId w:val="2"/>
        </w:numPr>
        <w:rPr>
          <w:b/>
          <w:bCs/>
          <w:sz w:val="28"/>
          <w:szCs w:val="28"/>
        </w:rPr>
      </w:pPr>
      <w:r w:rsidRPr="00D446C2">
        <w:rPr>
          <w:b/>
          <w:bCs/>
          <w:sz w:val="28"/>
          <w:szCs w:val="28"/>
        </w:rPr>
        <w:t>Conclusion</w:t>
      </w:r>
    </w:p>
    <w:p w14:paraId="588ADEB9" w14:textId="77777777" w:rsidR="00AB7736" w:rsidRPr="00D446C2" w:rsidRDefault="00AB7736" w:rsidP="00AB7736">
      <w:pPr>
        <w:rPr>
          <w:b/>
          <w:bCs/>
          <w:sz w:val="28"/>
          <w:szCs w:val="28"/>
        </w:rPr>
      </w:pPr>
    </w:p>
    <w:p w14:paraId="628F4C60" w14:textId="77777777" w:rsidR="00AB7736" w:rsidRPr="00D446C2" w:rsidRDefault="00AB7736" w:rsidP="00AB7736">
      <w:pPr>
        <w:pStyle w:val="ListParagraph"/>
        <w:numPr>
          <w:ilvl w:val="1"/>
          <w:numId w:val="3"/>
        </w:numPr>
        <w:rPr>
          <w:sz w:val="28"/>
          <w:szCs w:val="28"/>
        </w:rPr>
      </w:pPr>
      <w:r w:rsidRPr="00D446C2">
        <w:rPr>
          <w:sz w:val="28"/>
          <w:szCs w:val="28"/>
        </w:rPr>
        <w:t>Random forest classifier provides the best accuracy</w:t>
      </w:r>
    </w:p>
    <w:p w14:paraId="2E71F1AB" w14:textId="77777777" w:rsidR="00AB7736" w:rsidRPr="00D446C2" w:rsidRDefault="00AB7736" w:rsidP="00AB7736">
      <w:pPr>
        <w:pStyle w:val="ListParagraph"/>
        <w:numPr>
          <w:ilvl w:val="1"/>
          <w:numId w:val="3"/>
        </w:numPr>
        <w:rPr>
          <w:sz w:val="28"/>
          <w:szCs w:val="28"/>
        </w:rPr>
      </w:pPr>
      <w:r w:rsidRPr="00D446C2">
        <w:rPr>
          <w:sz w:val="28"/>
          <w:szCs w:val="28"/>
        </w:rPr>
        <w:t xml:space="preserve">Model object can be used in any API development to automate the </w:t>
      </w:r>
      <w:r>
        <w:rPr>
          <w:sz w:val="28"/>
          <w:szCs w:val="28"/>
        </w:rPr>
        <w:t>buying decision and can be integrated to a web interface.</w:t>
      </w:r>
    </w:p>
    <w:p w14:paraId="6450EB16" w14:textId="77777777" w:rsidR="00AB7736" w:rsidRPr="00D446C2" w:rsidRDefault="00AB7736" w:rsidP="00AB7736">
      <w:pPr>
        <w:rPr>
          <w:b/>
          <w:bCs/>
          <w:sz w:val="28"/>
          <w:szCs w:val="28"/>
        </w:rPr>
      </w:pPr>
    </w:p>
    <w:p w14:paraId="0F578D27" w14:textId="77777777" w:rsidR="00AB7736" w:rsidRPr="00D446C2" w:rsidRDefault="00AB7736" w:rsidP="00AB7736">
      <w:pPr>
        <w:rPr>
          <w:b/>
          <w:bCs/>
          <w:sz w:val="28"/>
          <w:szCs w:val="28"/>
        </w:rPr>
      </w:pPr>
    </w:p>
    <w:p w14:paraId="2CCEC2B2" w14:textId="77777777" w:rsidR="00AB7736" w:rsidRPr="00D446C2" w:rsidRDefault="00AB7736" w:rsidP="00AB7736">
      <w:pPr>
        <w:pStyle w:val="ListParagraph"/>
        <w:numPr>
          <w:ilvl w:val="0"/>
          <w:numId w:val="2"/>
        </w:numPr>
        <w:rPr>
          <w:b/>
          <w:bCs/>
          <w:sz w:val="28"/>
          <w:szCs w:val="28"/>
        </w:rPr>
      </w:pPr>
      <w:r w:rsidRPr="00D446C2">
        <w:rPr>
          <w:b/>
          <w:bCs/>
          <w:sz w:val="28"/>
          <w:szCs w:val="28"/>
        </w:rPr>
        <w:t>Discussion</w:t>
      </w:r>
    </w:p>
    <w:p w14:paraId="131002FB" w14:textId="77777777" w:rsidR="00AB7736" w:rsidRPr="00D446C2" w:rsidRDefault="00AB7736" w:rsidP="00AB7736">
      <w:pPr>
        <w:rPr>
          <w:sz w:val="28"/>
          <w:szCs w:val="28"/>
        </w:rPr>
      </w:pPr>
    </w:p>
    <w:p w14:paraId="684F0244" w14:textId="77777777" w:rsidR="00AB7736" w:rsidRPr="00D446C2" w:rsidRDefault="00AB7736" w:rsidP="00AB7736">
      <w:pPr>
        <w:pStyle w:val="ListParagraph"/>
        <w:numPr>
          <w:ilvl w:val="1"/>
          <w:numId w:val="4"/>
        </w:numPr>
        <w:rPr>
          <w:sz w:val="28"/>
          <w:szCs w:val="28"/>
        </w:rPr>
      </w:pPr>
      <w:r w:rsidRPr="00D446C2">
        <w:rPr>
          <w:sz w:val="28"/>
          <w:szCs w:val="28"/>
        </w:rPr>
        <w:t>In country specific situation there we may need some other parameters like service records history</w:t>
      </w:r>
      <w:r>
        <w:rPr>
          <w:sz w:val="28"/>
          <w:szCs w:val="28"/>
        </w:rPr>
        <w:t xml:space="preserve"> of car</w:t>
      </w:r>
      <w:r w:rsidRPr="00D446C2">
        <w:rPr>
          <w:sz w:val="28"/>
          <w:szCs w:val="28"/>
        </w:rPr>
        <w:t xml:space="preserve">, </w:t>
      </w:r>
      <w:r>
        <w:rPr>
          <w:sz w:val="28"/>
          <w:szCs w:val="28"/>
        </w:rPr>
        <w:t>number of</w:t>
      </w:r>
      <w:r w:rsidRPr="00D446C2">
        <w:rPr>
          <w:sz w:val="28"/>
          <w:szCs w:val="28"/>
        </w:rPr>
        <w:t xml:space="preserve"> owners</w:t>
      </w:r>
      <w:r>
        <w:rPr>
          <w:sz w:val="28"/>
          <w:szCs w:val="28"/>
        </w:rPr>
        <w:t xml:space="preserve"> who used the car</w:t>
      </w:r>
      <w:r w:rsidRPr="00D446C2">
        <w:rPr>
          <w:sz w:val="28"/>
          <w:szCs w:val="28"/>
        </w:rPr>
        <w:t xml:space="preserve">, vehicle registration </w:t>
      </w:r>
      <w:r>
        <w:rPr>
          <w:sz w:val="28"/>
          <w:szCs w:val="28"/>
        </w:rPr>
        <w:t xml:space="preserve">year and valid certificate </w:t>
      </w:r>
      <w:proofErr w:type="spellStart"/>
      <w:r>
        <w:rPr>
          <w:sz w:val="28"/>
          <w:szCs w:val="28"/>
        </w:rPr>
        <w:t>etc</w:t>
      </w:r>
      <w:proofErr w:type="spellEnd"/>
    </w:p>
    <w:p w14:paraId="3A16D58D" w14:textId="77777777" w:rsidR="00AB7736" w:rsidRPr="00D446C2" w:rsidRDefault="00AB7736" w:rsidP="00AB7736">
      <w:pPr>
        <w:pStyle w:val="ListParagraph"/>
        <w:numPr>
          <w:ilvl w:val="1"/>
          <w:numId w:val="4"/>
        </w:numPr>
        <w:rPr>
          <w:sz w:val="28"/>
          <w:szCs w:val="28"/>
        </w:rPr>
      </w:pPr>
      <w:r w:rsidRPr="00D446C2">
        <w:rPr>
          <w:sz w:val="28"/>
          <w:szCs w:val="28"/>
        </w:rPr>
        <w:t>With the above filed also it may need to customize the model</w:t>
      </w:r>
      <w:r>
        <w:rPr>
          <w:sz w:val="28"/>
          <w:szCs w:val="28"/>
        </w:rPr>
        <w:t xml:space="preserve"> depend on the country</w:t>
      </w:r>
    </w:p>
    <w:p w14:paraId="190B5CD0" w14:textId="77777777" w:rsidR="00AB7736" w:rsidRPr="00D446C2" w:rsidRDefault="00AB7736" w:rsidP="00AB7736">
      <w:pPr>
        <w:pStyle w:val="ListParagraph"/>
        <w:ind w:left="792"/>
        <w:rPr>
          <w:sz w:val="28"/>
          <w:szCs w:val="28"/>
        </w:rPr>
      </w:pPr>
    </w:p>
    <w:p w14:paraId="0E4DF81B" w14:textId="77777777" w:rsidR="00B33F8D" w:rsidRDefault="00B33F8D"/>
    <w:sectPr w:rsidR="00B33F8D" w:rsidSect="009D3A17">
      <w:footerReference w:type="even" r:id="rId16"/>
      <w:footerReference w:type="default" r:id="rId17"/>
      <w:pgSz w:w="11906" w:h="16838" w:code="9"/>
      <w:pgMar w:top="720" w:right="720" w:bottom="720" w:left="72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AE257" w14:textId="77777777" w:rsidR="00B31136" w:rsidRDefault="00B31136" w:rsidP="00E74B29">
      <w:r>
        <w:separator/>
      </w:r>
    </w:p>
  </w:endnote>
  <w:endnote w:type="continuationSeparator" w:id="0">
    <w:p w14:paraId="4E83A38A" w14:textId="77777777" w:rsidR="00B31136" w:rsidRDefault="00B31136"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4F12D735"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0D6E8A5"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0FE01"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39"/>
      <w:gridCol w:w="5244"/>
      <w:gridCol w:w="3143"/>
      <w:gridCol w:w="1040"/>
    </w:tblGrid>
    <w:tr w:rsidR="00E74B29" w14:paraId="3F484421" w14:textId="77777777" w:rsidTr="006709F1">
      <w:tc>
        <w:tcPr>
          <w:tcW w:w="1079" w:type="dxa"/>
        </w:tcPr>
        <w:p w14:paraId="140D210A" w14:textId="77777777" w:rsidR="00E74B29" w:rsidRPr="00E74B29" w:rsidRDefault="00E74B29" w:rsidP="006709F1">
          <w:pPr>
            <w:pStyle w:val="Footer"/>
          </w:pPr>
        </w:p>
      </w:tc>
      <w:tc>
        <w:tcPr>
          <w:tcW w:w="5395" w:type="dxa"/>
        </w:tcPr>
        <w:p w14:paraId="56B94AB5" w14:textId="7D874984" w:rsidR="00E74B29" w:rsidRPr="00874FE7" w:rsidRDefault="008D6B7B" w:rsidP="006709F1">
          <w:pPr>
            <w:pStyle w:val="Footer"/>
          </w:pPr>
          <w:r>
            <w:t>CAPSTONE PROJECT</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1D73E5EF"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0248D60C" w14:textId="77777777" w:rsidR="00E74B29" w:rsidRPr="00E74B29" w:rsidRDefault="00E74B29" w:rsidP="006709F1">
          <w:pPr>
            <w:pStyle w:val="Footer"/>
          </w:pPr>
        </w:p>
      </w:tc>
    </w:tr>
  </w:tbl>
  <w:p w14:paraId="526A818D"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3FA1B" w14:textId="77777777" w:rsidR="00B31136" w:rsidRDefault="00B31136" w:rsidP="00E74B29">
      <w:r>
        <w:separator/>
      </w:r>
    </w:p>
  </w:footnote>
  <w:footnote w:type="continuationSeparator" w:id="0">
    <w:p w14:paraId="655D59A2" w14:textId="77777777" w:rsidR="00B31136" w:rsidRDefault="00B31136"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2520641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8EA65C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03B663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66363658">
    <w:abstractNumId w:val="0"/>
  </w:num>
  <w:num w:numId="2" w16cid:durableId="671763508">
    <w:abstractNumId w:val="1"/>
  </w:num>
  <w:num w:numId="3" w16cid:durableId="671419128">
    <w:abstractNumId w:val="2"/>
  </w:num>
  <w:num w:numId="4" w16cid:durableId="18470943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F9D"/>
    <w:rsid w:val="00086FA5"/>
    <w:rsid w:val="000E4641"/>
    <w:rsid w:val="00151F66"/>
    <w:rsid w:val="00177F8D"/>
    <w:rsid w:val="00185F4A"/>
    <w:rsid w:val="002D2200"/>
    <w:rsid w:val="0040564B"/>
    <w:rsid w:val="0048120C"/>
    <w:rsid w:val="004909D9"/>
    <w:rsid w:val="004C75F4"/>
    <w:rsid w:val="00521481"/>
    <w:rsid w:val="00607811"/>
    <w:rsid w:val="00665110"/>
    <w:rsid w:val="006709F1"/>
    <w:rsid w:val="006A0C4D"/>
    <w:rsid w:val="006C60E6"/>
    <w:rsid w:val="00837914"/>
    <w:rsid w:val="00874FE7"/>
    <w:rsid w:val="008D6B7B"/>
    <w:rsid w:val="00952F7D"/>
    <w:rsid w:val="0095496A"/>
    <w:rsid w:val="009A38BA"/>
    <w:rsid w:val="009D3A17"/>
    <w:rsid w:val="00AB550E"/>
    <w:rsid w:val="00AB7736"/>
    <w:rsid w:val="00AD1DB7"/>
    <w:rsid w:val="00B31136"/>
    <w:rsid w:val="00B33F8D"/>
    <w:rsid w:val="00B43E11"/>
    <w:rsid w:val="00C755AB"/>
    <w:rsid w:val="00D43125"/>
    <w:rsid w:val="00D66A3A"/>
    <w:rsid w:val="00DF198B"/>
    <w:rsid w:val="00E159E9"/>
    <w:rsid w:val="00E74B29"/>
    <w:rsid w:val="00E76F9D"/>
    <w:rsid w:val="00F50791"/>
    <w:rsid w:val="00FB2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2C7E8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9D3A17"/>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ListParagraph">
    <w:name w:val="List Paragraph"/>
    <w:basedOn w:val="Normal"/>
    <w:uiPriority w:val="34"/>
    <w:semiHidden/>
    <w:qFormat/>
    <w:rsid w:val="00AB7736"/>
    <w:pPr>
      <w:ind w:left="720"/>
      <w:contextualSpacing/>
    </w:pPr>
  </w:style>
  <w:style w:type="character" w:customStyle="1" w:styleId="m7eme">
    <w:name w:val="m7eme"/>
    <w:basedOn w:val="DefaultParagraphFont"/>
    <w:rsid w:val="00E159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footer" Target="foot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glossaryDocument" Target="glossary/document.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naminda_02536\AppData\Roaming\Microsoft\Templates\Modern%20studen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2ED2B9996FA4E48B039262EF3BCECA8"/>
        <w:category>
          <w:name w:val="General"/>
          <w:gallery w:val="placeholder"/>
        </w:category>
        <w:types>
          <w:type w:val="bbPlcHdr"/>
        </w:types>
        <w:behaviors>
          <w:behavior w:val="content"/>
        </w:behaviors>
        <w:guid w:val="{B7221E75-A875-41C9-8E15-9AFD7D97618D}"/>
      </w:docPartPr>
      <w:docPartBody>
        <w:p w:rsidR="00184C5E" w:rsidRDefault="00577216">
          <w:pPr>
            <w:pStyle w:val="92ED2B9996FA4E48B039262EF3BCECA8"/>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351E"/>
    <w:rsid w:val="00184C5E"/>
    <w:rsid w:val="001A351E"/>
    <w:rsid w:val="0025655F"/>
    <w:rsid w:val="005772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932DB4544E54D3C86CBDB182EE1353F">
    <w:name w:val="0932DB4544E54D3C86CBDB182EE1353F"/>
  </w:style>
  <w:style w:type="paragraph" w:customStyle="1" w:styleId="49A548C4BD774F9AAF08688396DCA507">
    <w:name w:val="49A548C4BD774F9AAF08688396DCA507"/>
  </w:style>
  <w:style w:type="paragraph" w:customStyle="1" w:styleId="3488BBD066FF486D9DB01326A0BFA5C8">
    <w:name w:val="3488BBD066FF486D9DB01326A0BFA5C8"/>
  </w:style>
  <w:style w:type="paragraph" w:customStyle="1" w:styleId="92ED2B9996FA4E48B039262EF3BCECA8">
    <w:name w:val="92ED2B9996FA4E48B039262EF3BCECA8"/>
  </w:style>
  <w:style w:type="paragraph" w:customStyle="1" w:styleId="3D474E2674D84D85AF61887CE79FD464">
    <w:name w:val="3D474E2674D84D85AF61887CE79FD464"/>
  </w:style>
  <w:style w:type="paragraph" w:customStyle="1" w:styleId="C58640E4BA07441991015CE3564AA544">
    <w:name w:val="C58640E4BA07441991015CE3564AA544"/>
  </w:style>
  <w:style w:type="paragraph" w:customStyle="1" w:styleId="EB5F901D76CB45408BBEB89544A38890">
    <w:name w:val="EB5F901D76CB45408BBEB89544A38890"/>
  </w:style>
  <w:style w:type="paragraph" w:customStyle="1" w:styleId="91E415219FEF4E388148CFDD98C43709">
    <w:name w:val="91E415219FEF4E388148CFDD98C43709"/>
  </w:style>
  <w:style w:type="paragraph" w:customStyle="1" w:styleId="Text">
    <w:name w:val="Text"/>
    <w:basedOn w:val="Normal"/>
    <w:uiPriority w:val="5"/>
    <w:qFormat/>
    <w:rsid w:val="001A351E"/>
    <w:pPr>
      <w:spacing w:after="0" w:line="240" w:lineRule="auto"/>
    </w:pPr>
    <w:rPr>
      <w:rFonts w:eastAsiaTheme="minorHAnsi"/>
      <w:sz w:val="28"/>
      <w:szCs w:val="28"/>
    </w:rPr>
  </w:style>
  <w:style w:type="paragraph" w:customStyle="1" w:styleId="85B015B7D6EA41CFB90F5B46A0A33C54">
    <w:name w:val="85B015B7D6EA41CFB90F5B46A0A33C54"/>
  </w:style>
  <w:style w:type="paragraph" w:customStyle="1" w:styleId="43CF2C78F40B4D1298FF15F49AE23456">
    <w:name w:val="43CF2C78F40B4D1298FF15F49AE23456"/>
  </w:style>
  <w:style w:type="paragraph" w:customStyle="1" w:styleId="1A02761CB6404E19ADD27432A3636621">
    <w:name w:val="1A02761CB6404E19ADD27432A3636621"/>
  </w:style>
  <w:style w:type="paragraph" w:customStyle="1" w:styleId="492BA71B13F245C0B0DFB82BBB973394">
    <w:name w:val="492BA71B13F245C0B0DFB82BBB973394"/>
  </w:style>
  <w:style w:type="paragraph" w:customStyle="1" w:styleId="1EFFD60F804444E5B5CBB66353249E09">
    <w:name w:val="1EFFD60F804444E5B5CBB66353249E09"/>
  </w:style>
  <w:style w:type="paragraph" w:customStyle="1" w:styleId="C0A96A4F73D645868F478C2720CCE85C">
    <w:name w:val="C0A96A4F73D645868F478C2720CCE85C"/>
  </w:style>
  <w:style w:type="paragraph" w:customStyle="1" w:styleId="98BBF2077A4A4BF6A5360092750A3CFB">
    <w:name w:val="98BBF2077A4A4BF6A5360092750A3CFB"/>
  </w:style>
  <w:style w:type="paragraph" w:customStyle="1" w:styleId="D4DDD6791CB74BC09FF6A24816921331">
    <w:name w:val="D4DDD6791CB74BC09FF6A24816921331"/>
  </w:style>
  <w:style w:type="paragraph" w:customStyle="1" w:styleId="B71CB3BEC8AD44898F58BBB7A3B4A8E1">
    <w:name w:val="B71CB3BEC8AD44898F58BBB7A3B4A8E1"/>
    <w:rsid w:val="001A351E"/>
  </w:style>
  <w:style w:type="paragraph" w:customStyle="1" w:styleId="2A03192A74824F55BDABC639B6D7D2FE">
    <w:name w:val="2A03192A74824F55BDABC639B6D7D2FE"/>
    <w:rsid w:val="001A351E"/>
  </w:style>
  <w:style w:type="paragraph" w:customStyle="1" w:styleId="50A5C449B18F4952A2A6CF8EBF308985">
    <w:name w:val="50A5C449B18F4952A2A6CF8EBF308985"/>
    <w:rsid w:val="001A351E"/>
  </w:style>
  <w:style w:type="paragraph" w:customStyle="1" w:styleId="17B72CC2B01C4BCD81FEF499B11F16E1">
    <w:name w:val="17B72CC2B01C4BCD81FEF499B11F16E1"/>
    <w:rsid w:val="001A351E"/>
  </w:style>
  <w:style w:type="paragraph" w:customStyle="1" w:styleId="640457FDCB574E2F850855CF46407216">
    <w:name w:val="640457FDCB574E2F850855CF46407216"/>
    <w:rsid w:val="001A351E"/>
  </w:style>
  <w:style w:type="paragraph" w:customStyle="1" w:styleId="F8FE5F6780924FC6A90821699A87F1AB">
    <w:name w:val="F8FE5F6780924FC6A90821699A87F1AB"/>
    <w:rsid w:val="001A351E"/>
  </w:style>
  <w:style w:type="paragraph" w:customStyle="1" w:styleId="FC23EDF8A4EA4AF5A974CEB5BC71D3CD">
    <w:name w:val="FC23EDF8A4EA4AF5A974CEB5BC71D3CD"/>
    <w:rsid w:val="001A351E"/>
  </w:style>
  <w:style w:type="paragraph" w:customStyle="1" w:styleId="C9E1A3C49AE8436AA8BD1CC173725349">
    <w:name w:val="C9E1A3C49AE8436AA8BD1CC173725349"/>
    <w:rsid w:val="001A351E"/>
  </w:style>
  <w:style w:type="paragraph" w:customStyle="1" w:styleId="2BD07274478B45ECADC76CA6C7164E3E">
    <w:name w:val="2BD07274478B45ECADC76CA6C7164E3E"/>
    <w:rsid w:val="001A351E"/>
  </w:style>
  <w:style w:type="paragraph" w:customStyle="1" w:styleId="539A5EE3931F4E47800C703C8C998654">
    <w:name w:val="539A5EE3931F4E47800C703C8C998654"/>
    <w:rsid w:val="001A35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7</Pages>
  <Words>580</Words>
  <Characters>3311</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2022-07-30T03:46:00Z</dcterms:created>
  <dcterms:modified xsi:type="dcterms:W3CDTF">2022-07-30T08:42:00Z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